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DE16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3F3FBFC5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BACB0E0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B0A3FB6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33B2E1D" w14:textId="77777777" w:rsidR="00011D7D" w:rsidRPr="002D1641" w:rsidRDefault="00011D7D">
      <w:pPr>
        <w:rPr>
          <w:rFonts w:ascii="Arial" w:hAnsi="Arial" w:cs="Arial"/>
        </w:rPr>
      </w:pPr>
    </w:p>
    <w:p w14:paraId="2064F843" w14:textId="2A5226A4" w:rsidR="00011D7D" w:rsidRPr="002D1641" w:rsidRDefault="00011D7D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2D1641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2D1641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2D1641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="005A0EEF">
        <w:rPr>
          <w:rFonts w:ascii="Arial" w:hAnsi="Arial" w:cs="Arial"/>
          <w:i/>
          <w:color w:val="0000FF"/>
          <w:sz w:val="40"/>
          <w:szCs w:val="40"/>
        </w:rPr>
        <w:t>Prog3 AT3 Project</w:t>
      </w:r>
      <w:r w:rsidRPr="002D1641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14:paraId="5C94E121" w14:textId="13403A27" w:rsidR="00011D7D" w:rsidRPr="002D1641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2D1641">
        <w:rPr>
          <w:rFonts w:ascii="Arial" w:hAnsi="Arial" w:cs="Arial"/>
          <w:sz w:val="40"/>
        </w:rPr>
        <w:fldChar w:fldCharType="begin"/>
      </w:r>
      <w:r w:rsidRPr="002D1641">
        <w:rPr>
          <w:rFonts w:ascii="Arial" w:hAnsi="Arial" w:cs="Arial"/>
          <w:sz w:val="40"/>
        </w:rPr>
        <w:instrText xml:space="preserve"> DOCPROPERTY  Title  \* MERGEFORMAT </w:instrText>
      </w:r>
      <w:r w:rsidRPr="002D1641">
        <w:rPr>
          <w:rFonts w:ascii="Arial" w:hAnsi="Arial" w:cs="Arial"/>
          <w:sz w:val="40"/>
        </w:rPr>
        <w:fldChar w:fldCharType="separate"/>
      </w:r>
      <w:r w:rsidR="005C54BF">
        <w:rPr>
          <w:rFonts w:ascii="Arial" w:hAnsi="Arial" w:cs="Arial"/>
          <w:sz w:val="40"/>
        </w:rPr>
        <w:t>Product Design Specification</w:t>
      </w:r>
      <w:r w:rsidRPr="002D1641">
        <w:rPr>
          <w:rFonts w:ascii="Arial" w:hAnsi="Arial" w:cs="Arial"/>
          <w:sz w:val="40"/>
        </w:rPr>
        <w:fldChar w:fldCharType="end"/>
      </w:r>
    </w:p>
    <w:p w14:paraId="568D9112" w14:textId="17FC1F5F" w:rsidR="00011D7D" w:rsidRDefault="00011D7D">
      <w:pPr>
        <w:pStyle w:val="StyleSubtitleCover2TopNoborder"/>
        <w:rPr>
          <w:rFonts w:ascii="Arial" w:hAnsi="Arial" w:cs="Arial"/>
          <w:i/>
          <w:color w:val="0000FF"/>
        </w:rPr>
      </w:pPr>
      <w:r w:rsidRPr="002D1641">
        <w:rPr>
          <w:rFonts w:ascii="Arial" w:hAnsi="Arial" w:cs="Arial"/>
          <w:lang w:val="de-DE"/>
        </w:rPr>
        <w:t xml:space="preserve">Version </w:t>
      </w:r>
      <w:r w:rsidR="00CE6689">
        <w:rPr>
          <w:rFonts w:ascii="Arial" w:hAnsi="Arial" w:cs="Arial"/>
          <w:i/>
          <w:color w:val="0000FF"/>
        </w:rPr>
        <w:t>1.0</w:t>
      </w:r>
    </w:p>
    <w:p w14:paraId="10033077" w14:textId="3F9113A1" w:rsidR="00CE6689" w:rsidRPr="002D1641" w:rsidRDefault="005A0EEF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5</w:t>
      </w:r>
      <w:r w:rsidR="00237982">
        <w:rPr>
          <w:rFonts w:ascii="Arial" w:hAnsi="Arial" w:cs="Arial"/>
          <w:i/>
          <w:color w:val="0000FF"/>
        </w:rPr>
        <w:t>/11</w:t>
      </w:r>
      <w:r w:rsidR="00C833A9">
        <w:rPr>
          <w:rFonts w:ascii="Arial" w:hAnsi="Arial" w:cs="Arial"/>
          <w:i/>
          <w:color w:val="0000FF"/>
        </w:rPr>
        <w:t>/2021</w:t>
      </w:r>
    </w:p>
    <w:p w14:paraId="6566FF4C" w14:textId="77777777" w:rsidR="00CA587B" w:rsidRPr="002D1641" w:rsidRDefault="00CA587B" w:rsidP="00CA587B">
      <w:pPr>
        <w:pStyle w:val="Title"/>
        <w:jc w:val="both"/>
        <w:rPr>
          <w:rFonts w:ascii="Arial" w:hAnsi="Arial" w:cs="Arial"/>
        </w:rPr>
      </w:pPr>
    </w:p>
    <w:p w14:paraId="152E40FB" w14:textId="77777777" w:rsidR="0032427F" w:rsidRPr="0032427F" w:rsidRDefault="0032427F" w:rsidP="00237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ind w:left="0" w:right="6923"/>
        <w:rPr>
          <w:rFonts w:asciiTheme="minorHAnsi" w:hAnsiTheme="minorHAnsi" w:cstheme="minorHAnsi"/>
        </w:rPr>
      </w:pPr>
      <w:r w:rsidRPr="0032427F">
        <w:rPr>
          <w:rFonts w:asciiTheme="minorHAnsi" w:hAnsiTheme="minorHAnsi" w:cstheme="minorHAnsi"/>
        </w:rPr>
        <w:t>Name: Bradley Willcott</w:t>
      </w:r>
    </w:p>
    <w:p w14:paraId="2A7F9861" w14:textId="77777777" w:rsidR="0032427F" w:rsidRPr="0032427F" w:rsidRDefault="0032427F" w:rsidP="00237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ind w:left="0" w:right="6923"/>
        <w:rPr>
          <w:rFonts w:asciiTheme="minorHAnsi" w:hAnsiTheme="minorHAnsi" w:cstheme="minorHAnsi"/>
        </w:rPr>
      </w:pPr>
      <w:r w:rsidRPr="0032427F">
        <w:rPr>
          <w:rFonts w:asciiTheme="minorHAnsi" w:hAnsiTheme="minorHAnsi" w:cstheme="minorHAnsi"/>
        </w:rPr>
        <w:t>ID: M198449</w:t>
      </w:r>
    </w:p>
    <w:p w14:paraId="7C0587BE" w14:textId="27AF8CE0" w:rsidR="0032427F" w:rsidRPr="0032427F" w:rsidRDefault="0032427F" w:rsidP="00237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ind w:left="0" w:right="6923"/>
        <w:rPr>
          <w:rFonts w:asciiTheme="minorHAnsi" w:hAnsiTheme="minorHAnsi" w:cstheme="minorHAnsi"/>
        </w:rPr>
      </w:pPr>
      <w:r w:rsidRPr="0032427F">
        <w:rPr>
          <w:rFonts w:asciiTheme="minorHAnsi" w:hAnsiTheme="minorHAnsi" w:cstheme="minorHAnsi"/>
        </w:rPr>
        <w:t xml:space="preserve">Date: </w:t>
      </w:r>
      <w:r w:rsidR="005A0EEF">
        <w:rPr>
          <w:rFonts w:asciiTheme="minorHAnsi" w:hAnsiTheme="minorHAnsi" w:cstheme="minorHAnsi"/>
        </w:rPr>
        <w:t>5</w:t>
      </w:r>
      <w:r w:rsidR="00237982">
        <w:rPr>
          <w:rFonts w:asciiTheme="minorHAnsi" w:hAnsiTheme="minorHAnsi" w:cstheme="minorHAnsi"/>
        </w:rPr>
        <w:t xml:space="preserve"> November</w:t>
      </w:r>
      <w:r w:rsidR="00C833A9">
        <w:rPr>
          <w:rFonts w:asciiTheme="minorHAnsi" w:hAnsiTheme="minorHAnsi" w:cstheme="minorHAnsi"/>
        </w:rPr>
        <w:t xml:space="preserve"> 2021</w:t>
      </w:r>
    </w:p>
    <w:p w14:paraId="798ADA5D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011D7D" w:rsidRPr="002D1641" w14:paraId="06DFD8E7" w14:textId="77777777" w:rsidTr="00F57E4B">
        <w:tc>
          <w:tcPr>
            <w:tcW w:w="956" w:type="dxa"/>
            <w:shd w:val="clear" w:color="auto" w:fill="D9D9D9"/>
          </w:tcPr>
          <w:p w14:paraId="07E035F1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Version</w:t>
            </w:r>
            <w:r w:rsidR="00A140E5" w:rsidRPr="002D1641">
              <w:rPr>
                <w:rFonts w:ascii="Arial" w:hAnsi="Arial"/>
                <w:b/>
                <w:bCs/>
              </w:rPr>
              <w:br/>
            </w:r>
            <w:r w:rsidRPr="002D1641">
              <w:rPr>
                <w:rFonts w:ascii="Arial" w:hAnsi="Arial"/>
                <w:b/>
                <w:bCs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14:paraId="3F822057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Implemented</w:t>
            </w:r>
          </w:p>
          <w:p w14:paraId="7E1F6F83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705E07D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Revision</w:t>
            </w:r>
          </w:p>
          <w:p w14:paraId="5781E477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2D2686E4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Approved</w:t>
            </w:r>
          </w:p>
          <w:p w14:paraId="3A11B49E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544AD86E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Approval</w:t>
            </w:r>
          </w:p>
          <w:p w14:paraId="565DD54B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68CC7636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Reason</w:t>
            </w:r>
          </w:p>
        </w:tc>
      </w:tr>
      <w:tr w:rsidR="00011D7D" w:rsidRPr="002D1641" w14:paraId="52CED334" w14:textId="77777777" w:rsidTr="00F57E4B">
        <w:tc>
          <w:tcPr>
            <w:tcW w:w="956" w:type="dxa"/>
          </w:tcPr>
          <w:p w14:paraId="5490BCE1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  <w:r w:rsidRPr="002D1641">
              <w:rPr>
                <w:rFonts w:cs="Arial"/>
              </w:rPr>
              <w:t>1</w:t>
            </w:r>
            <w:r w:rsidR="00F71159" w:rsidRPr="002D1641">
              <w:rPr>
                <w:rFonts w:cs="Arial"/>
              </w:rPr>
              <w:t>.0</w:t>
            </w:r>
          </w:p>
        </w:tc>
        <w:tc>
          <w:tcPr>
            <w:tcW w:w="1625" w:type="dxa"/>
          </w:tcPr>
          <w:p w14:paraId="4FAAEEF6" w14:textId="63D69A90" w:rsidR="00011D7D" w:rsidRPr="002D1641" w:rsidRDefault="007D4B14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Bradley Willcott</w:t>
            </w:r>
          </w:p>
        </w:tc>
        <w:tc>
          <w:tcPr>
            <w:tcW w:w="1364" w:type="dxa"/>
          </w:tcPr>
          <w:p w14:paraId="6B9E2A6E" w14:textId="14D4285D" w:rsidR="00011D7D" w:rsidRPr="002D1641" w:rsidRDefault="005A0EEF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5</w:t>
            </w:r>
            <w:r w:rsidR="00237982">
              <w:rPr>
                <w:rFonts w:cs="Arial"/>
                <w:i/>
                <w:color w:val="0000FF"/>
              </w:rPr>
              <w:t>/11</w:t>
            </w:r>
            <w:r w:rsidR="00F11559">
              <w:rPr>
                <w:rFonts w:cs="Arial"/>
                <w:i/>
                <w:color w:val="0000FF"/>
              </w:rPr>
              <w:t>/2021</w:t>
            </w:r>
          </w:p>
        </w:tc>
        <w:tc>
          <w:tcPr>
            <w:tcW w:w="1180" w:type="dxa"/>
          </w:tcPr>
          <w:p w14:paraId="2DCEC0B6" w14:textId="77777777" w:rsidR="00011D7D" w:rsidRPr="002D1641" w:rsidRDefault="00011D7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14:paraId="6FC3DE9B" w14:textId="77777777" w:rsidR="00011D7D" w:rsidRPr="002D1641" w:rsidRDefault="00011D7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  <w:i/>
                <w:color w:val="0000FF"/>
              </w:rPr>
              <w:t>&lt;mm/dd/</w:t>
            </w:r>
            <w:proofErr w:type="spellStart"/>
            <w:r w:rsidRPr="002D1641">
              <w:rPr>
                <w:rFonts w:cs="Arial"/>
                <w:i/>
                <w:color w:val="0000FF"/>
              </w:rPr>
              <w:t>yy</w:t>
            </w:r>
            <w:proofErr w:type="spellEnd"/>
            <w:r w:rsidRPr="002D1641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2331" w:type="dxa"/>
          </w:tcPr>
          <w:p w14:paraId="483FCE01" w14:textId="77777777" w:rsidR="00011D7D" w:rsidRPr="002D1641" w:rsidRDefault="00011D7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</w:rPr>
              <w:t xml:space="preserve">Initial </w:t>
            </w:r>
            <w:r w:rsidR="00945E97" w:rsidRPr="002D1641">
              <w:rPr>
                <w:rFonts w:cs="Arial"/>
              </w:rPr>
              <w:t>Design D</w:t>
            </w:r>
            <w:r w:rsidR="00A45B38" w:rsidRPr="002D1641">
              <w:rPr>
                <w:rFonts w:cs="Arial"/>
              </w:rPr>
              <w:t xml:space="preserve">efinition </w:t>
            </w:r>
            <w:r w:rsidRPr="002D1641">
              <w:rPr>
                <w:rFonts w:cs="Arial"/>
              </w:rPr>
              <w:t>draft</w:t>
            </w:r>
          </w:p>
        </w:tc>
      </w:tr>
      <w:tr w:rsidR="00011D7D" w:rsidRPr="002D1641" w14:paraId="2C8EC6C0" w14:textId="77777777" w:rsidTr="00F57E4B">
        <w:tc>
          <w:tcPr>
            <w:tcW w:w="956" w:type="dxa"/>
          </w:tcPr>
          <w:p w14:paraId="63895FBC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282A9414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047F8282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14:paraId="2ABE7465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6783FEE3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4DD62D25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</w:tr>
      <w:tr w:rsidR="00011D7D" w:rsidRPr="002D1641" w14:paraId="698B045C" w14:textId="77777777" w:rsidTr="00F57E4B">
        <w:tc>
          <w:tcPr>
            <w:tcW w:w="956" w:type="dxa"/>
          </w:tcPr>
          <w:p w14:paraId="7C6B7336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412FD90D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63A69A11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14:paraId="09716FEC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5FDF59DE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14:paraId="16878F24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153324AD" w14:textId="77777777" w:rsidR="00CA587B" w:rsidRPr="002D1641" w:rsidRDefault="00F57E4B" w:rsidP="00F57E4B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  <w:r w:rsidRPr="00BF372E">
        <w:rPr>
          <w:rFonts w:ascii="Arial" w:hAnsi="Arial" w:cs="Arial"/>
          <w:b/>
          <w:sz w:val="18"/>
          <w:szCs w:val="18"/>
        </w:rPr>
        <w:t xml:space="preserve">UP </w:t>
      </w:r>
      <w:r>
        <w:rPr>
          <w:rFonts w:ascii="Arial" w:hAnsi="Arial" w:cs="Arial"/>
          <w:b/>
          <w:sz w:val="18"/>
          <w:szCs w:val="18"/>
        </w:rPr>
        <w:t xml:space="preserve">Template </w:t>
      </w:r>
      <w:r w:rsidRPr="00BF372E">
        <w:rPr>
          <w:rFonts w:ascii="Arial" w:hAnsi="Arial" w:cs="Arial"/>
          <w:b/>
          <w:sz w:val="18"/>
          <w:szCs w:val="18"/>
        </w:rPr>
        <w:t>Version:</w:t>
      </w:r>
      <w:r>
        <w:rPr>
          <w:rFonts w:ascii="Arial" w:hAnsi="Arial" w:cs="Arial"/>
          <w:sz w:val="18"/>
          <w:szCs w:val="18"/>
        </w:rPr>
        <w:t xml:space="preserve"> 12/31/</w:t>
      </w:r>
      <w:r w:rsidRPr="00BF372E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7</w:t>
      </w:r>
    </w:p>
    <w:p w14:paraId="528959E2" w14:textId="7752BF37" w:rsidR="00FA0DF9" w:rsidRDefault="00CA587B" w:rsidP="00B236F1">
      <w:pPr>
        <w:spacing w:before="180" w:after="120"/>
        <w:ind w:left="0"/>
        <w:jc w:val="center"/>
        <w:rPr>
          <w:rFonts w:ascii="Arial" w:hAnsi="Arial" w:cs="Arial"/>
          <w:i/>
          <w:color w:val="0000FF"/>
          <w:szCs w:val="20"/>
        </w:rPr>
      </w:pPr>
      <w:r w:rsidRPr="002D1641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7A4A1F25" w14:textId="77777777" w:rsidR="00011D7D" w:rsidRPr="002D1641" w:rsidRDefault="00011D7D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lastRenderedPageBreak/>
        <w:t>TABLE OF CONTENTS</w:t>
      </w:r>
    </w:p>
    <w:p w14:paraId="6EDAABBE" w14:textId="10764246" w:rsidR="00D560D5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r w:rsidRPr="002D1641">
        <w:rPr>
          <w:rFonts w:ascii="Arial" w:hAnsi="Arial" w:cs="Arial"/>
          <w:caps w:val="0"/>
        </w:rPr>
        <w:fldChar w:fldCharType="begin"/>
      </w:r>
      <w:r w:rsidRPr="002D1641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2D1641">
        <w:rPr>
          <w:rFonts w:ascii="Arial" w:hAnsi="Arial" w:cs="Arial"/>
          <w:caps w:val="0"/>
        </w:rPr>
        <w:fldChar w:fldCharType="separate"/>
      </w:r>
      <w:hyperlink w:anchor="_Toc80873153" w:history="1">
        <w:r w:rsidR="00D560D5" w:rsidRPr="00F96ED9">
          <w:rPr>
            <w:rStyle w:val="Hyperlink"/>
          </w:rPr>
          <w:t>1</w:t>
        </w:r>
        <w:r w:rsidR="00D560D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D560D5" w:rsidRPr="00F96ED9">
          <w:rPr>
            <w:rStyle w:val="Hyperlink"/>
          </w:rPr>
          <w:t>Introduction</w:t>
        </w:r>
        <w:r w:rsidR="00D560D5">
          <w:rPr>
            <w:webHidden/>
          </w:rPr>
          <w:tab/>
        </w:r>
        <w:r w:rsidR="00D560D5">
          <w:rPr>
            <w:webHidden/>
          </w:rPr>
          <w:fldChar w:fldCharType="begin"/>
        </w:r>
        <w:r w:rsidR="00D560D5">
          <w:rPr>
            <w:webHidden/>
          </w:rPr>
          <w:instrText xml:space="preserve"> PAGEREF _Toc80873153 \h </w:instrText>
        </w:r>
        <w:r w:rsidR="00D560D5">
          <w:rPr>
            <w:webHidden/>
          </w:rPr>
        </w:r>
        <w:r w:rsidR="00D560D5">
          <w:rPr>
            <w:webHidden/>
          </w:rPr>
          <w:fldChar w:fldCharType="separate"/>
        </w:r>
        <w:r w:rsidR="00D560D5">
          <w:rPr>
            <w:webHidden/>
          </w:rPr>
          <w:t>4</w:t>
        </w:r>
        <w:r w:rsidR="00D560D5">
          <w:rPr>
            <w:webHidden/>
          </w:rPr>
          <w:fldChar w:fldCharType="end"/>
        </w:r>
      </w:hyperlink>
    </w:p>
    <w:p w14:paraId="55FB9B5F" w14:textId="4A652D1F" w:rsidR="00D560D5" w:rsidRDefault="005A0EE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0873154" w:history="1">
        <w:r w:rsidR="00D560D5" w:rsidRPr="00F96ED9">
          <w:rPr>
            <w:rStyle w:val="Hyperlink"/>
            <w:rFonts w:cs="Arial"/>
          </w:rPr>
          <w:t>1.1</w:t>
        </w:r>
        <w:r w:rsidR="00D560D5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560D5" w:rsidRPr="00F96ED9">
          <w:rPr>
            <w:rStyle w:val="Hyperlink"/>
            <w:rFonts w:ascii="Arial" w:hAnsi="Arial" w:cs="Arial"/>
          </w:rPr>
          <w:t>Purpose of The Product Design Specification Document</w:t>
        </w:r>
        <w:r w:rsidR="00D560D5">
          <w:rPr>
            <w:webHidden/>
          </w:rPr>
          <w:tab/>
        </w:r>
        <w:r w:rsidR="00D560D5">
          <w:rPr>
            <w:webHidden/>
          </w:rPr>
          <w:fldChar w:fldCharType="begin"/>
        </w:r>
        <w:r w:rsidR="00D560D5">
          <w:rPr>
            <w:webHidden/>
          </w:rPr>
          <w:instrText xml:space="preserve"> PAGEREF _Toc80873154 \h </w:instrText>
        </w:r>
        <w:r w:rsidR="00D560D5">
          <w:rPr>
            <w:webHidden/>
          </w:rPr>
        </w:r>
        <w:r w:rsidR="00D560D5">
          <w:rPr>
            <w:webHidden/>
          </w:rPr>
          <w:fldChar w:fldCharType="separate"/>
        </w:r>
        <w:r w:rsidR="00D560D5">
          <w:rPr>
            <w:webHidden/>
          </w:rPr>
          <w:t>4</w:t>
        </w:r>
        <w:r w:rsidR="00D560D5">
          <w:rPr>
            <w:webHidden/>
          </w:rPr>
          <w:fldChar w:fldCharType="end"/>
        </w:r>
      </w:hyperlink>
    </w:p>
    <w:p w14:paraId="30847563" w14:textId="16E0431E" w:rsidR="00D560D5" w:rsidRDefault="005A0E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hyperlink w:anchor="_Toc80873155" w:history="1">
        <w:r w:rsidR="00D560D5" w:rsidRPr="00F96ED9">
          <w:rPr>
            <w:rStyle w:val="Hyperlink"/>
          </w:rPr>
          <w:t>2</w:t>
        </w:r>
        <w:r w:rsidR="00D560D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D560D5" w:rsidRPr="00F96ED9">
          <w:rPr>
            <w:rStyle w:val="Hyperlink"/>
          </w:rPr>
          <w:t>General Overview and Design Guidelines/Approach</w:t>
        </w:r>
        <w:r w:rsidR="00D560D5">
          <w:rPr>
            <w:webHidden/>
          </w:rPr>
          <w:tab/>
        </w:r>
        <w:r w:rsidR="00D560D5">
          <w:rPr>
            <w:webHidden/>
          </w:rPr>
          <w:fldChar w:fldCharType="begin"/>
        </w:r>
        <w:r w:rsidR="00D560D5">
          <w:rPr>
            <w:webHidden/>
          </w:rPr>
          <w:instrText xml:space="preserve"> PAGEREF _Toc80873155 \h </w:instrText>
        </w:r>
        <w:r w:rsidR="00D560D5">
          <w:rPr>
            <w:webHidden/>
          </w:rPr>
        </w:r>
        <w:r w:rsidR="00D560D5">
          <w:rPr>
            <w:webHidden/>
          </w:rPr>
          <w:fldChar w:fldCharType="separate"/>
        </w:r>
        <w:r w:rsidR="00D560D5">
          <w:rPr>
            <w:webHidden/>
          </w:rPr>
          <w:t>4</w:t>
        </w:r>
        <w:r w:rsidR="00D560D5">
          <w:rPr>
            <w:webHidden/>
          </w:rPr>
          <w:fldChar w:fldCharType="end"/>
        </w:r>
      </w:hyperlink>
    </w:p>
    <w:p w14:paraId="649823B1" w14:textId="1C292EFF" w:rsidR="00D560D5" w:rsidRDefault="005A0EE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0873156" w:history="1">
        <w:r w:rsidR="00D560D5" w:rsidRPr="00F96ED9">
          <w:rPr>
            <w:rStyle w:val="Hyperlink"/>
            <w:rFonts w:cs="Arial"/>
          </w:rPr>
          <w:t>2.1</w:t>
        </w:r>
        <w:r w:rsidR="00D560D5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560D5" w:rsidRPr="00F96ED9">
          <w:rPr>
            <w:rStyle w:val="Hyperlink"/>
            <w:rFonts w:ascii="Arial" w:hAnsi="Arial" w:cs="Arial"/>
          </w:rPr>
          <w:t>Assumptions / Constraints / Standards</w:t>
        </w:r>
        <w:r w:rsidR="00D560D5">
          <w:rPr>
            <w:webHidden/>
          </w:rPr>
          <w:tab/>
        </w:r>
        <w:r w:rsidR="00D560D5">
          <w:rPr>
            <w:webHidden/>
          </w:rPr>
          <w:fldChar w:fldCharType="begin"/>
        </w:r>
        <w:r w:rsidR="00D560D5">
          <w:rPr>
            <w:webHidden/>
          </w:rPr>
          <w:instrText xml:space="preserve"> PAGEREF _Toc80873156 \h </w:instrText>
        </w:r>
        <w:r w:rsidR="00D560D5">
          <w:rPr>
            <w:webHidden/>
          </w:rPr>
        </w:r>
        <w:r w:rsidR="00D560D5">
          <w:rPr>
            <w:webHidden/>
          </w:rPr>
          <w:fldChar w:fldCharType="separate"/>
        </w:r>
        <w:r w:rsidR="00D560D5">
          <w:rPr>
            <w:webHidden/>
          </w:rPr>
          <w:t>4</w:t>
        </w:r>
        <w:r w:rsidR="00D560D5">
          <w:rPr>
            <w:webHidden/>
          </w:rPr>
          <w:fldChar w:fldCharType="end"/>
        </w:r>
      </w:hyperlink>
    </w:p>
    <w:p w14:paraId="3B9E1724" w14:textId="39E40C0C" w:rsidR="00D560D5" w:rsidRDefault="005A0E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hyperlink w:anchor="_Toc80873157" w:history="1">
        <w:r w:rsidR="00D560D5" w:rsidRPr="00F96ED9">
          <w:rPr>
            <w:rStyle w:val="Hyperlink"/>
          </w:rPr>
          <w:t>3</w:t>
        </w:r>
        <w:r w:rsidR="00D560D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D560D5" w:rsidRPr="00F96ED9">
          <w:rPr>
            <w:rStyle w:val="Hyperlink"/>
          </w:rPr>
          <w:t>Architecture Design</w:t>
        </w:r>
        <w:r w:rsidR="00D560D5">
          <w:rPr>
            <w:webHidden/>
          </w:rPr>
          <w:tab/>
        </w:r>
        <w:r w:rsidR="00D560D5">
          <w:rPr>
            <w:webHidden/>
          </w:rPr>
          <w:fldChar w:fldCharType="begin"/>
        </w:r>
        <w:r w:rsidR="00D560D5">
          <w:rPr>
            <w:webHidden/>
          </w:rPr>
          <w:instrText xml:space="preserve"> PAGEREF _Toc80873157 \h </w:instrText>
        </w:r>
        <w:r w:rsidR="00D560D5">
          <w:rPr>
            <w:webHidden/>
          </w:rPr>
        </w:r>
        <w:r w:rsidR="00D560D5">
          <w:rPr>
            <w:webHidden/>
          </w:rPr>
          <w:fldChar w:fldCharType="separate"/>
        </w:r>
        <w:r w:rsidR="00D560D5">
          <w:rPr>
            <w:webHidden/>
          </w:rPr>
          <w:t>5</w:t>
        </w:r>
        <w:r w:rsidR="00D560D5">
          <w:rPr>
            <w:webHidden/>
          </w:rPr>
          <w:fldChar w:fldCharType="end"/>
        </w:r>
      </w:hyperlink>
    </w:p>
    <w:p w14:paraId="3AEA91C0" w14:textId="16657BC9" w:rsidR="00D560D5" w:rsidRDefault="005A0EE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0873158" w:history="1">
        <w:r w:rsidR="00D560D5" w:rsidRPr="00F96ED9">
          <w:rPr>
            <w:rStyle w:val="Hyperlink"/>
            <w:rFonts w:cs="Arial"/>
          </w:rPr>
          <w:t>3.1</w:t>
        </w:r>
        <w:r w:rsidR="00D560D5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560D5" w:rsidRPr="00F96ED9">
          <w:rPr>
            <w:rStyle w:val="Hyperlink"/>
            <w:rFonts w:ascii="Arial" w:hAnsi="Arial" w:cs="Arial"/>
          </w:rPr>
          <w:t>Logical View</w:t>
        </w:r>
        <w:r w:rsidR="00D560D5">
          <w:rPr>
            <w:webHidden/>
          </w:rPr>
          <w:tab/>
        </w:r>
        <w:r w:rsidR="00D560D5">
          <w:rPr>
            <w:webHidden/>
          </w:rPr>
          <w:fldChar w:fldCharType="begin"/>
        </w:r>
        <w:r w:rsidR="00D560D5">
          <w:rPr>
            <w:webHidden/>
          </w:rPr>
          <w:instrText xml:space="preserve"> PAGEREF _Toc80873158 \h </w:instrText>
        </w:r>
        <w:r w:rsidR="00D560D5">
          <w:rPr>
            <w:webHidden/>
          </w:rPr>
        </w:r>
        <w:r w:rsidR="00D560D5">
          <w:rPr>
            <w:webHidden/>
          </w:rPr>
          <w:fldChar w:fldCharType="separate"/>
        </w:r>
        <w:r w:rsidR="00D560D5">
          <w:rPr>
            <w:webHidden/>
          </w:rPr>
          <w:t>5</w:t>
        </w:r>
        <w:r w:rsidR="00D560D5">
          <w:rPr>
            <w:webHidden/>
          </w:rPr>
          <w:fldChar w:fldCharType="end"/>
        </w:r>
      </w:hyperlink>
    </w:p>
    <w:p w14:paraId="53E64C23" w14:textId="7B697ADA" w:rsidR="00D560D5" w:rsidRDefault="005A0EE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0873159" w:history="1">
        <w:r w:rsidR="00D560D5" w:rsidRPr="00F96ED9">
          <w:rPr>
            <w:rStyle w:val="Hyperlink"/>
            <w:rFonts w:cs="Arial"/>
          </w:rPr>
          <w:t>3.2</w:t>
        </w:r>
        <w:r w:rsidR="00D560D5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560D5" w:rsidRPr="00F96ED9">
          <w:rPr>
            <w:rStyle w:val="Hyperlink"/>
            <w:rFonts w:ascii="Arial" w:hAnsi="Arial" w:cs="Arial"/>
          </w:rPr>
          <w:t>Hardware Architecture</w:t>
        </w:r>
        <w:r w:rsidR="00D560D5">
          <w:rPr>
            <w:webHidden/>
          </w:rPr>
          <w:tab/>
        </w:r>
        <w:r w:rsidR="00D560D5">
          <w:rPr>
            <w:webHidden/>
          </w:rPr>
          <w:fldChar w:fldCharType="begin"/>
        </w:r>
        <w:r w:rsidR="00D560D5">
          <w:rPr>
            <w:webHidden/>
          </w:rPr>
          <w:instrText xml:space="preserve"> PAGEREF _Toc80873159 \h </w:instrText>
        </w:r>
        <w:r w:rsidR="00D560D5">
          <w:rPr>
            <w:webHidden/>
          </w:rPr>
        </w:r>
        <w:r w:rsidR="00D560D5">
          <w:rPr>
            <w:webHidden/>
          </w:rPr>
          <w:fldChar w:fldCharType="separate"/>
        </w:r>
        <w:r w:rsidR="00D560D5">
          <w:rPr>
            <w:webHidden/>
          </w:rPr>
          <w:t>5</w:t>
        </w:r>
        <w:r w:rsidR="00D560D5">
          <w:rPr>
            <w:webHidden/>
          </w:rPr>
          <w:fldChar w:fldCharType="end"/>
        </w:r>
      </w:hyperlink>
    </w:p>
    <w:p w14:paraId="4503CF4E" w14:textId="2480EEB5" w:rsidR="00D560D5" w:rsidRDefault="005A0EE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0873160" w:history="1">
        <w:r w:rsidR="00D560D5" w:rsidRPr="00F96ED9">
          <w:rPr>
            <w:rStyle w:val="Hyperlink"/>
            <w:rFonts w:cs="Arial"/>
          </w:rPr>
          <w:t>3.3</w:t>
        </w:r>
        <w:r w:rsidR="00D560D5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560D5" w:rsidRPr="00F96ED9">
          <w:rPr>
            <w:rStyle w:val="Hyperlink"/>
            <w:rFonts w:ascii="Arial" w:hAnsi="Arial" w:cs="Arial"/>
          </w:rPr>
          <w:t>Software Architecture</w:t>
        </w:r>
        <w:r w:rsidR="00D560D5">
          <w:rPr>
            <w:webHidden/>
          </w:rPr>
          <w:tab/>
        </w:r>
        <w:r w:rsidR="00D560D5">
          <w:rPr>
            <w:webHidden/>
          </w:rPr>
          <w:fldChar w:fldCharType="begin"/>
        </w:r>
        <w:r w:rsidR="00D560D5">
          <w:rPr>
            <w:webHidden/>
          </w:rPr>
          <w:instrText xml:space="preserve"> PAGEREF _Toc80873160 \h </w:instrText>
        </w:r>
        <w:r w:rsidR="00D560D5">
          <w:rPr>
            <w:webHidden/>
          </w:rPr>
        </w:r>
        <w:r w:rsidR="00D560D5">
          <w:rPr>
            <w:webHidden/>
          </w:rPr>
          <w:fldChar w:fldCharType="separate"/>
        </w:r>
        <w:r w:rsidR="00D560D5">
          <w:rPr>
            <w:webHidden/>
          </w:rPr>
          <w:t>5</w:t>
        </w:r>
        <w:r w:rsidR="00D560D5">
          <w:rPr>
            <w:webHidden/>
          </w:rPr>
          <w:fldChar w:fldCharType="end"/>
        </w:r>
      </w:hyperlink>
    </w:p>
    <w:p w14:paraId="3E34AF17" w14:textId="7D6C6C3B" w:rsidR="00D560D5" w:rsidRDefault="005A0E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hyperlink w:anchor="_Toc80873161" w:history="1">
        <w:r w:rsidR="00D560D5" w:rsidRPr="00F96ED9">
          <w:rPr>
            <w:rStyle w:val="Hyperlink"/>
          </w:rPr>
          <w:t>4</w:t>
        </w:r>
        <w:r w:rsidR="00D560D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D560D5" w:rsidRPr="00F96ED9">
          <w:rPr>
            <w:rStyle w:val="Hyperlink"/>
          </w:rPr>
          <w:t>System Design</w:t>
        </w:r>
        <w:r w:rsidR="00D560D5">
          <w:rPr>
            <w:webHidden/>
          </w:rPr>
          <w:tab/>
        </w:r>
        <w:r w:rsidR="00D560D5">
          <w:rPr>
            <w:webHidden/>
          </w:rPr>
          <w:fldChar w:fldCharType="begin"/>
        </w:r>
        <w:r w:rsidR="00D560D5">
          <w:rPr>
            <w:webHidden/>
          </w:rPr>
          <w:instrText xml:space="preserve"> PAGEREF _Toc80873161 \h </w:instrText>
        </w:r>
        <w:r w:rsidR="00D560D5">
          <w:rPr>
            <w:webHidden/>
          </w:rPr>
        </w:r>
        <w:r w:rsidR="00D560D5">
          <w:rPr>
            <w:webHidden/>
          </w:rPr>
          <w:fldChar w:fldCharType="separate"/>
        </w:r>
        <w:r w:rsidR="00D560D5">
          <w:rPr>
            <w:webHidden/>
          </w:rPr>
          <w:t>6</w:t>
        </w:r>
        <w:r w:rsidR="00D560D5">
          <w:rPr>
            <w:webHidden/>
          </w:rPr>
          <w:fldChar w:fldCharType="end"/>
        </w:r>
      </w:hyperlink>
    </w:p>
    <w:p w14:paraId="062DD156" w14:textId="46449825" w:rsidR="00D560D5" w:rsidRDefault="005A0EE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0873162" w:history="1">
        <w:r w:rsidR="00D560D5" w:rsidRPr="00F96ED9">
          <w:rPr>
            <w:rStyle w:val="Hyperlink"/>
            <w:rFonts w:cs="Arial"/>
          </w:rPr>
          <w:t>4.1</w:t>
        </w:r>
        <w:r w:rsidR="00D560D5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560D5" w:rsidRPr="00F96ED9">
          <w:rPr>
            <w:rStyle w:val="Hyperlink"/>
            <w:rFonts w:ascii="Arial" w:hAnsi="Arial" w:cs="Arial"/>
          </w:rPr>
          <w:t>Use-Cases</w:t>
        </w:r>
        <w:r w:rsidR="00D560D5">
          <w:rPr>
            <w:webHidden/>
          </w:rPr>
          <w:tab/>
        </w:r>
        <w:r w:rsidR="00D560D5">
          <w:rPr>
            <w:webHidden/>
          </w:rPr>
          <w:fldChar w:fldCharType="begin"/>
        </w:r>
        <w:r w:rsidR="00D560D5">
          <w:rPr>
            <w:webHidden/>
          </w:rPr>
          <w:instrText xml:space="preserve"> PAGEREF _Toc80873162 \h </w:instrText>
        </w:r>
        <w:r w:rsidR="00D560D5">
          <w:rPr>
            <w:webHidden/>
          </w:rPr>
        </w:r>
        <w:r w:rsidR="00D560D5">
          <w:rPr>
            <w:webHidden/>
          </w:rPr>
          <w:fldChar w:fldCharType="separate"/>
        </w:r>
        <w:r w:rsidR="00D560D5">
          <w:rPr>
            <w:webHidden/>
          </w:rPr>
          <w:t>6</w:t>
        </w:r>
        <w:r w:rsidR="00D560D5">
          <w:rPr>
            <w:webHidden/>
          </w:rPr>
          <w:fldChar w:fldCharType="end"/>
        </w:r>
      </w:hyperlink>
    </w:p>
    <w:p w14:paraId="26C48AC3" w14:textId="59D7F7C3" w:rsidR="00D560D5" w:rsidRDefault="005A0EE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0873163" w:history="1">
        <w:r w:rsidR="00D560D5" w:rsidRPr="00F96ED9">
          <w:rPr>
            <w:rStyle w:val="Hyperlink"/>
            <w:rFonts w:cs="Arial"/>
          </w:rPr>
          <w:t>4.2</w:t>
        </w:r>
        <w:r w:rsidR="00D560D5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560D5" w:rsidRPr="00F96ED9">
          <w:rPr>
            <w:rStyle w:val="Hyperlink"/>
            <w:rFonts w:ascii="Arial" w:hAnsi="Arial" w:cs="Arial"/>
          </w:rPr>
          <w:t>User Interface Design</w:t>
        </w:r>
        <w:r w:rsidR="00D560D5">
          <w:rPr>
            <w:webHidden/>
          </w:rPr>
          <w:tab/>
        </w:r>
        <w:r w:rsidR="00D560D5">
          <w:rPr>
            <w:webHidden/>
          </w:rPr>
          <w:fldChar w:fldCharType="begin"/>
        </w:r>
        <w:r w:rsidR="00D560D5">
          <w:rPr>
            <w:webHidden/>
          </w:rPr>
          <w:instrText xml:space="preserve"> PAGEREF _Toc80873163 \h </w:instrText>
        </w:r>
        <w:r w:rsidR="00D560D5">
          <w:rPr>
            <w:webHidden/>
          </w:rPr>
        </w:r>
        <w:r w:rsidR="00D560D5">
          <w:rPr>
            <w:webHidden/>
          </w:rPr>
          <w:fldChar w:fldCharType="separate"/>
        </w:r>
        <w:r w:rsidR="00D560D5">
          <w:rPr>
            <w:webHidden/>
          </w:rPr>
          <w:t>6</w:t>
        </w:r>
        <w:r w:rsidR="00D560D5">
          <w:rPr>
            <w:webHidden/>
          </w:rPr>
          <w:fldChar w:fldCharType="end"/>
        </w:r>
      </w:hyperlink>
    </w:p>
    <w:p w14:paraId="5D0C2F5C" w14:textId="63A7A1F2" w:rsidR="00D560D5" w:rsidRDefault="005A0EE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80873164" w:history="1">
        <w:r w:rsidR="00D560D5" w:rsidRPr="00F96ED9">
          <w:rPr>
            <w:rStyle w:val="Hyperlink"/>
            <w:rFonts w:cs="Arial"/>
          </w:rPr>
          <w:t>4.3</w:t>
        </w:r>
        <w:r w:rsidR="00D560D5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560D5" w:rsidRPr="00F96ED9">
          <w:rPr>
            <w:rStyle w:val="Hyperlink"/>
            <w:rFonts w:ascii="Arial" w:hAnsi="Arial" w:cs="Arial"/>
          </w:rPr>
          <w:t>Coding Compliance</w:t>
        </w:r>
        <w:r w:rsidR="00D560D5">
          <w:rPr>
            <w:webHidden/>
          </w:rPr>
          <w:tab/>
        </w:r>
        <w:r w:rsidR="00D560D5">
          <w:rPr>
            <w:webHidden/>
          </w:rPr>
          <w:fldChar w:fldCharType="begin"/>
        </w:r>
        <w:r w:rsidR="00D560D5">
          <w:rPr>
            <w:webHidden/>
          </w:rPr>
          <w:instrText xml:space="preserve"> PAGEREF _Toc80873164 \h </w:instrText>
        </w:r>
        <w:r w:rsidR="00D560D5">
          <w:rPr>
            <w:webHidden/>
          </w:rPr>
        </w:r>
        <w:r w:rsidR="00D560D5">
          <w:rPr>
            <w:webHidden/>
          </w:rPr>
          <w:fldChar w:fldCharType="separate"/>
        </w:r>
        <w:r w:rsidR="00D560D5">
          <w:rPr>
            <w:webHidden/>
          </w:rPr>
          <w:t>6</w:t>
        </w:r>
        <w:r w:rsidR="00D560D5">
          <w:rPr>
            <w:webHidden/>
          </w:rPr>
          <w:fldChar w:fldCharType="end"/>
        </w:r>
      </w:hyperlink>
    </w:p>
    <w:p w14:paraId="4C08DD63" w14:textId="3781B211" w:rsidR="00CA587B" w:rsidRPr="002D1641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2D1641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0B21F4D6" w14:textId="77777777" w:rsidR="00AC3B89" w:rsidRPr="002D1641" w:rsidRDefault="006347EB" w:rsidP="00172F69">
      <w:pPr>
        <w:pStyle w:val="Heading1"/>
      </w:pPr>
      <w:r w:rsidRPr="002D1641">
        <w:br w:type="page"/>
      </w:r>
      <w:bookmarkStart w:id="14" w:name="_Toc80873153"/>
      <w:r w:rsidR="00AC3B89" w:rsidRPr="002D1641">
        <w:lastRenderedPageBreak/>
        <w:t>I</w:t>
      </w:r>
      <w:bookmarkEnd w:id="2"/>
      <w:bookmarkEnd w:id="3"/>
      <w:bookmarkEnd w:id="4"/>
      <w:r w:rsidR="005F04B6" w:rsidRPr="002D1641">
        <w:t>ntroduction</w:t>
      </w:r>
      <w:bookmarkEnd w:id="14"/>
    </w:p>
    <w:p w14:paraId="30BA6F5D" w14:textId="42D54790" w:rsidR="00AC3B89" w:rsidRPr="002D1641" w:rsidRDefault="00AC3B89" w:rsidP="00001ADC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80873154"/>
      <w:r w:rsidRPr="002D1641">
        <w:rPr>
          <w:rFonts w:ascii="Arial" w:hAnsi="Arial" w:cs="Arial"/>
        </w:rPr>
        <w:t>P</w:t>
      </w:r>
      <w:bookmarkEnd w:id="15"/>
      <w:bookmarkEnd w:id="16"/>
      <w:bookmarkEnd w:id="17"/>
      <w:r w:rsidR="005F04B6" w:rsidRPr="002D1641">
        <w:rPr>
          <w:rFonts w:ascii="Arial" w:hAnsi="Arial" w:cs="Arial"/>
        </w:rPr>
        <w:t xml:space="preserve">urpose of </w:t>
      </w:r>
      <w:r w:rsidR="004110CD" w:rsidRPr="002D1641">
        <w:rPr>
          <w:rFonts w:ascii="Arial" w:hAnsi="Arial" w:cs="Arial"/>
        </w:rPr>
        <w:t xml:space="preserve">The </w:t>
      </w:r>
      <w:r w:rsidR="007633CF" w:rsidRPr="002D1641">
        <w:rPr>
          <w:rFonts w:ascii="Arial" w:hAnsi="Arial" w:cs="Arial"/>
        </w:rPr>
        <w:fldChar w:fldCharType="begin"/>
      </w:r>
      <w:r w:rsidR="007633CF" w:rsidRPr="002D1641">
        <w:rPr>
          <w:rFonts w:ascii="Arial" w:hAnsi="Arial" w:cs="Arial"/>
        </w:rPr>
        <w:instrText xml:space="preserve"> DOCPROPERTY  Title  \* MERGEFORMAT </w:instrText>
      </w:r>
      <w:r w:rsidR="007633CF" w:rsidRPr="002D1641">
        <w:rPr>
          <w:rFonts w:ascii="Arial" w:hAnsi="Arial" w:cs="Arial"/>
        </w:rPr>
        <w:fldChar w:fldCharType="separate"/>
      </w:r>
      <w:r w:rsidR="005C54BF">
        <w:rPr>
          <w:rFonts w:ascii="Arial" w:hAnsi="Arial" w:cs="Arial"/>
        </w:rPr>
        <w:t>Product Design Specification</w:t>
      </w:r>
      <w:r w:rsidR="007633CF" w:rsidRPr="002D1641">
        <w:rPr>
          <w:rFonts w:ascii="Arial" w:hAnsi="Arial" w:cs="Arial"/>
        </w:rPr>
        <w:fldChar w:fldCharType="end"/>
      </w:r>
      <w:r w:rsidR="009D6764" w:rsidRPr="002D1641">
        <w:rPr>
          <w:rFonts w:ascii="Arial" w:hAnsi="Arial" w:cs="Arial"/>
        </w:rPr>
        <w:t xml:space="preserve"> Document</w:t>
      </w:r>
      <w:bookmarkEnd w:id="18"/>
    </w:p>
    <w:p w14:paraId="23356CE1" w14:textId="65DBF9EA" w:rsidR="00DF378A" w:rsidRPr="002D1641" w:rsidRDefault="004359BD" w:rsidP="002B1932">
      <w:pPr>
        <w:pStyle w:val="BodyText"/>
        <w:spacing w:before="0" w:after="0"/>
        <w:rPr>
          <w:rFonts w:ascii="Arial" w:hAnsi="Arial" w:cs="Arial"/>
          <w:iCs/>
        </w:rPr>
      </w:pPr>
      <w:bookmarkStart w:id="19" w:name="OLE_LINK1"/>
      <w:bookmarkStart w:id="20" w:name="OLE_LINK2"/>
      <w:r w:rsidRPr="002D1641">
        <w:rPr>
          <w:rFonts w:ascii="Arial" w:hAnsi="Arial" w:cs="Arial"/>
        </w:rPr>
        <w:t xml:space="preserve">The </w:t>
      </w:r>
      <w:r w:rsidR="009D6764" w:rsidRPr="002D1641">
        <w:rPr>
          <w:rFonts w:ascii="Arial" w:hAnsi="Arial" w:cs="Arial"/>
        </w:rPr>
        <w:fldChar w:fldCharType="begin"/>
      </w:r>
      <w:r w:rsidR="009D6764" w:rsidRPr="002D1641">
        <w:rPr>
          <w:rFonts w:ascii="Arial" w:hAnsi="Arial" w:cs="Arial"/>
        </w:rPr>
        <w:instrText xml:space="preserve"> DOCPROPERTY  Title  \* MERGEFORMAT </w:instrText>
      </w:r>
      <w:r w:rsidR="009D6764" w:rsidRPr="002D1641">
        <w:rPr>
          <w:rFonts w:ascii="Arial" w:hAnsi="Arial" w:cs="Arial"/>
        </w:rPr>
        <w:fldChar w:fldCharType="separate"/>
      </w:r>
      <w:r w:rsidR="005C54BF">
        <w:rPr>
          <w:rFonts w:ascii="Arial" w:hAnsi="Arial" w:cs="Arial"/>
        </w:rPr>
        <w:t>Product Design Specification</w:t>
      </w:r>
      <w:r w:rsidR="009D6764" w:rsidRPr="002D1641">
        <w:rPr>
          <w:rFonts w:ascii="Arial" w:hAnsi="Arial" w:cs="Arial"/>
        </w:rPr>
        <w:fldChar w:fldCharType="end"/>
      </w:r>
      <w:r w:rsidR="00A13EED" w:rsidRPr="002D1641">
        <w:rPr>
          <w:rFonts w:ascii="Arial" w:hAnsi="Arial" w:cs="Arial"/>
        </w:rPr>
        <w:t xml:space="preserve"> </w:t>
      </w:r>
      <w:r w:rsidR="009E31FE" w:rsidRPr="002D1641">
        <w:rPr>
          <w:rFonts w:ascii="Arial" w:hAnsi="Arial" w:cs="Arial"/>
        </w:rPr>
        <w:t xml:space="preserve">document </w:t>
      </w:r>
      <w:r w:rsidRPr="002D1641">
        <w:rPr>
          <w:rFonts w:ascii="Arial" w:hAnsi="Arial" w:cs="Arial"/>
        </w:rPr>
        <w:t>document</w:t>
      </w:r>
      <w:r w:rsidR="004459E8" w:rsidRPr="002D1641">
        <w:rPr>
          <w:rFonts w:ascii="Arial" w:hAnsi="Arial" w:cs="Arial"/>
        </w:rPr>
        <w:t>s</w:t>
      </w:r>
      <w:r w:rsidR="00F4747F" w:rsidRPr="002D1641">
        <w:rPr>
          <w:rFonts w:ascii="Arial" w:hAnsi="Arial" w:cs="Arial"/>
        </w:rPr>
        <w:t xml:space="preserve"> and track</w:t>
      </w:r>
      <w:r w:rsidRPr="002D1641">
        <w:rPr>
          <w:rFonts w:ascii="Arial" w:hAnsi="Arial" w:cs="Arial"/>
        </w:rPr>
        <w:t xml:space="preserve">s the necessary information required to </w:t>
      </w:r>
      <w:r w:rsidR="00841735" w:rsidRPr="002D1641">
        <w:rPr>
          <w:rFonts w:ascii="Arial" w:hAnsi="Arial" w:cs="Arial"/>
        </w:rPr>
        <w:t>e</w:t>
      </w:r>
      <w:r w:rsidRPr="002D1641">
        <w:rPr>
          <w:rFonts w:ascii="Arial" w:hAnsi="Arial" w:cs="Arial"/>
        </w:rPr>
        <w:t xml:space="preserve">ffectively </w:t>
      </w:r>
      <w:r w:rsidR="00CE6FAC" w:rsidRPr="002D1641">
        <w:rPr>
          <w:rFonts w:ascii="Arial" w:hAnsi="Arial" w:cs="Arial"/>
        </w:rPr>
        <w:t xml:space="preserve">define architecture and system design </w:t>
      </w:r>
      <w:proofErr w:type="gramStart"/>
      <w:r w:rsidR="00CE6FAC" w:rsidRPr="002D1641">
        <w:rPr>
          <w:rFonts w:ascii="Arial" w:hAnsi="Arial" w:cs="Arial"/>
        </w:rPr>
        <w:t>in order to</w:t>
      </w:r>
      <w:proofErr w:type="gramEnd"/>
      <w:r w:rsidR="00CE6FAC" w:rsidRPr="002D1641">
        <w:rPr>
          <w:rFonts w:ascii="Arial" w:hAnsi="Arial" w:cs="Arial"/>
        </w:rPr>
        <w:t xml:space="preserve"> give the development team guidance on architecture of the s</w:t>
      </w:r>
      <w:r w:rsidR="00C757CA" w:rsidRPr="002D1641">
        <w:rPr>
          <w:rFonts w:ascii="Arial" w:hAnsi="Arial" w:cs="Arial"/>
        </w:rPr>
        <w:t>ystem</w:t>
      </w:r>
      <w:r w:rsidR="00CE6FAC" w:rsidRPr="002D1641">
        <w:rPr>
          <w:rFonts w:ascii="Arial" w:hAnsi="Arial" w:cs="Arial"/>
        </w:rPr>
        <w:t xml:space="preserve"> to be developed.</w:t>
      </w:r>
      <w:r w:rsidR="00F4747F" w:rsidRPr="002D1641">
        <w:rPr>
          <w:rFonts w:ascii="Arial" w:hAnsi="Arial" w:cs="Arial"/>
        </w:rPr>
        <w:t xml:space="preserve"> </w:t>
      </w:r>
      <w:r w:rsidRPr="002D1641">
        <w:rPr>
          <w:rFonts w:ascii="Arial" w:hAnsi="Arial" w:cs="Arial"/>
        </w:rPr>
        <w:t xml:space="preserve">The </w:t>
      </w:r>
      <w:r w:rsidR="004459E8" w:rsidRPr="002D1641">
        <w:rPr>
          <w:rFonts w:ascii="Arial" w:hAnsi="Arial" w:cs="Arial"/>
        </w:rPr>
        <w:fldChar w:fldCharType="begin"/>
      </w:r>
      <w:r w:rsidR="004459E8" w:rsidRPr="002D1641">
        <w:rPr>
          <w:rFonts w:ascii="Arial" w:hAnsi="Arial" w:cs="Arial"/>
        </w:rPr>
        <w:instrText xml:space="preserve"> DOCPROPERTY  Title  \* MERGEFORMAT </w:instrText>
      </w:r>
      <w:r w:rsidR="004459E8" w:rsidRPr="002D1641">
        <w:rPr>
          <w:rFonts w:ascii="Arial" w:hAnsi="Arial" w:cs="Arial"/>
        </w:rPr>
        <w:fldChar w:fldCharType="separate"/>
      </w:r>
      <w:r w:rsidR="005C54BF">
        <w:rPr>
          <w:rFonts w:ascii="Arial" w:hAnsi="Arial" w:cs="Arial"/>
        </w:rPr>
        <w:t>Product Design Specification</w:t>
      </w:r>
      <w:r w:rsidR="004459E8" w:rsidRPr="002D1641">
        <w:rPr>
          <w:rFonts w:ascii="Arial" w:hAnsi="Arial" w:cs="Arial"/>
        </w:rPr>
        <w:fldChar w:fldCharType="end"/>
      </w:r>
      <w:r w:rsidR="00A13EED" w:rsidRPr="002D1641">
        <w:rPr>
          <w:rFonts w:ascii="Arial" w:hAnsi="Arial" w:cs="Arial"/>
        </w:rPr>
        <w:t xml:space="preserve"> document </w:t>
      </w:r>
      <w:r w:rsidRPr="002D1641">
        <w:rPr>
          <w:rFonts w:ascii="Arial" w:hAnsi="Arial" w:cs="Arial"/>
        </w:rPr>
        <w:t xml:space="preserve">is created during the Planning Phase of the project. Its intended audience is </w:t>
      </w:r>
      <w:r w:rsidRPr="002D1641">
        <w:rPr>
          <w:rFonts w:ascii="Arial" w:hAnsi="Arial" w:cs="Arial"/>
          <w:iCs/>
        </w:rPr>
        <w:t xml:space="preserve">the project manager, project team, </w:t>
      </w:r>
      <w:r w:rsidR="004459E8" w:rsidRPr="002D1641">
        <w:rPr>
          <w:rFonts w:ascii="Arial" w:hAnsi="Arial" w:cs="Arial"/>
          <w:iCs/>
        </w:rPr>
        <w:t>and development team. Some portions of this document such as the user interface (UI</w:t>
      </w:r>
      <w:r w:rsidR="00323FF0" w:rsidRPr="002D1641">
        <w:rPr>
          <w:rFonts w:ascii="Arial" w:hAnsi="Arial" w:cs="Arial"/>
          <w:iCs/>
        </w:rPr>
        <w:t>)</w:t>
      </w:r>
      <w:r w:rsidR="004459E8" w:rsidRPr="002D1641">
        <w:rPr>
          <w:rFonts w:ascii="Arial" w:hAnsi="Arial" w:cs="Arial"/>
          <w:iCs/>
        </w:rPr>
        <w:t xml:space="preserve"> may on occasion be shared with the client/user, and other stakeholder w</w:t>
      </w:r>
      <w:r w:rsidRPr="002D1641">
        <w:rPr>
          <w:rFonts w:ascii="Arial" w:hAnsi="Arial" w:cs="Arial"/>
          <w:iCs/>
        </w:rPr>
        <w:t xml:space="preserve">hose </w:t>
      </w:r>
      <w:r w:rsidR="00F4747F" w:rsidRPr="002D1641">
        <w:rPr>
          <w:rFonts w:ascii="Arial" w:hAnsi="Arial" w:cs="Arial"/>
          <w:iCs/>
        </w:rPr>
        <w:t xml:space="preserve">input/approval into the </w:t>
      </w:r>
      <w:r w:rsidR="004459E8" w:rsidRPr="002D1641">
        <w:rPr>
          <w:rFonts w:ascii="Arial" w:hAnsi="Arial" w:cs="Arial"/>
          <w:iCs/>
        </w:rPr>
        <w:t xml:space="preserve">UI </w:t>
      </w:r>
      <w:r w:rsidR="00F4747F" w:rsidRPr="002D1641">
        <w:rPr>
          <w:rFonts w:ascii="Arial" w:hAnsi="Arial" w:cs="Arial"/>
          <w:iCs/>
        </w:rPr>
        <w:t xml:space="preserve">is </w:t>
      </w:r>
      <w:r w:rsidRPr="002D1641">
        <w:rPr>
          <w:rFonts w:ascii="Arial" w:hAnsi="Arial" w:cs="Arial"/>
          <w:iCs/>
        </w:rPr>
        <w:t>needed.</w:t>
      </w:r>
    </w:p>
    <w:p w14:paraId="539EBA65" w14:textId="77777777" w:rsidR="00AC3B89" w:rsidRPr="002D1641" w:rsidRDefault="00E16585" w:rsidP="00172F69">
      <w:pPr>
        <w:pStyle w:val="Heading1"/>
      </w:pPr>
      <w:bookmarkStart w:id="21" w:name="_Toc494193645"/>
      <w:bookmarkStart w:id="22" w:name="_Toc80873155"/>
      <w:bookmarkEnd w:id="19"/>
      <w:bookmarkEnd w:id="20"/>
      <w:r w:rsidRPr="002D1641">
        <w:t xml:space="preserve">General </w:t>
      </w:r>
      <w:r w:rsidR="00726E55" w:rsidRPr="002D1641">
        <w:t xml:space="preserve">Overview and </w:t>
      </w:r>
      <w:r w:rsidRPr="002D1641">
        <w:t>Design Guidelines/Approach</w:t>
      </w:r>
      <w:bookmarkEnd w:id="21"/>
      <w:bookmarkEnd w:id="22"/>
    </w:p>
    <w:p w14:paraId="0B61998C" w14:textId="77777777" w:rsidR="0067579B" w:rsidRPr="002D1641" w:rsidRDefault="00A97825" w:rsidP="00AC694E">
      <w:pPr>
        <w:pStyle w:val="BodyText"/>
        <w:spacing w:before="0" w:after="0"/>
        <w:rPr>
          <w:rFonts w:ascii="Arial" w:hAnsi="Arial" w:cs="Arial"/>
          <w:iCs/>
        </w:rPr>
      </w:pPr>
      <w:bookmarkStart w:id="23" w:name="_Toc494193646"/>
      <w:r w:rsidRPr="002D1641">
        <w:rPr>
          <w:rFonts w:ascii="Arial" w:hAnsi="Arial" w:cs="Arial"/>
          <w:iCs/>
        </w:rPr>
        <w:t xml:space="preserve">This section describes the principles and strategies to be used </w:t>
      </w:r>
      <w:r w:rsidR="005A21FE" w:rsidRPr="002D1641">
        <w:rPr>
          <w:rFonts w:ascii="Arial" w:hAnsi="Arial" w:cs="Arial"/>
          <w:iCs/>
        </w:rPr>
        <w:t xml:space="preserve">as guidelines </w:t>
      </w:r>
      <w:r w:rsidRPr="002D1641">
        <w:rPr>
          <w:rFonts w:ascii="Arial" w:hAnsi="Arial" w:cs="Arial"/>
          <w:iCs/>
        </w:rPr>
        <w:t>when designi</w:t>
      </w:r>
      <w:r w:rsidR="00D21C6D" w:rsidRPr="002D1641">
        <w:rPr>
          <w:rFonts w:ascii="Arial" w:hAnsi="Arial" w:cs="Arial"/>
          <w:iCs/>
        </w:rPr>
        <w:t>ng and implementing the system.</w:t>
      </w:r>
    </w:p>
    <w:p w14:paraId="3A4C5611" w14:textId="77777777" w:rsidR="0065137C" w:rsidRPr="002D1641" w:rsidRDefault="00A74D5B" w:rsidP="0065137C">
      <w:pPr>
        <w:pStyle w:val="Heading2"/>
        <w:spacing w:before="120" w:after="60" w:line="240" w:lineRule="atLeast"/>
        <w:jc w:val="left"/>
        <w:rPr>
          <w:rFonts w:ascii="Arial" w:hAnsi="Arial" w:cs="Arial"/>
        </w:rPr>
      </w:pPr>
      <w:bookmarkStart w:id="24" w:name="_Toc80873156"/>
      <w:bookmarkStart w:id="25" w:name="_Toc494193648"/>
      <w:bookmarkEnd w:id="23"/>
      <w:r w:rsidRPr="002D1641">
        <w:rPr>
          <w:rFonts w:ascii="Arial" w:hAnsi="Arial" w:cs="Arial"/>
        </w:rPr>
        <w:t>Assumptions / Constraints</w:t>
      </w:r>
      <w:r w:rsidR="00001ADC" w:rsidRPr="002D1641">
        <w:rPr>
          <w:rFonts w:ascii="Arial" w:hAnsi="Arial" w:cs="Arial"/>
        </w:rPr>
        <w:t xml:space="preserve"> / Standards</w:t>
      </w:r>
      <w:bookmarkEnd w:id="24"/>
    </w:p>
    <w:p w14:paraId="1322B43C" w14:textId="7875874F" w:rsidR="00895064" w:rsidRDefault="00895064" w:rsidP="00C24F9E">
      <w:pPr>
        <w:autoSpaceDE w:val="0"/>
        <w:autoSpaceDN w:val="0"/>
        <w:adjustRightInd w:val="0"/>
        <w:spacing w:before="0" w:after="0"/>
        <w:jc w:val="left"/>
      </w:pPr>
      <w:r w:rsidRPr="00C24F9E">
        <w:t xml:space="preserve">The </w:t>
      </w:r>
      <w:r w:rsidR="0057027B">
        <w:t xml:space="preserve">Client </w:t>
      </w:r>
      <w:r w:rsidRPr="00C24F9E">
        <w:t xml:space="preserve">program will </w:t>
      </w:r>
      <w:r w:rsidR="00C24F9E" w:rsidRPr="00C24F9E">
        <w:t xml:space="preserve">use </w:t>
      </w:r>
      <w:r w:rsidR="0057027B">
        <w:t>IPC (Sockets) to communicate with a Server program to a Login facility that uses standard hashing techniques to secure and compare the password.</w:t>
      </w:r>
    </w:p>
    <w:p w14:paraId="4FD4E5DF" w14:textId="358385BD" w:rsidR="0057027B" w:rsidRDefault="0057027B" w:rsidP="00C24F9E">
      <w:pPr>
        <w:autoSpaceDE w:val="0"/>
        <w:autoSpaceDN w:val="0"/>
        <w:adjustRightInd w:val="0"/>
        <w:spacing w:before="0" w:after="0"/>
        <w:jc w:val="left"/>
      </w:pPr>
    </w:p>
    <w:p w14:paraId="11AE6274" w14:textId="6A591C34" w:rsidR="0057027B" w:rsidRPr="00C24F9E" w:rsidRDefault="0057027B" w:rsidP="00C24F9E">
      <w:pPr>
        <w:autoSpaceDE w:val="0"/>
        <w:autoSpaceDN w:val="0"/>
        <w:adjustRightInd w:val="0"/>
        <w:spacing w:before="0" w:after="0"/>
        <w:jc w:val="left"/>
      </w:pPr>
      <w:r>
        <w:t>The Client program will provide a Graphical User Interface, and the Server program will provide a Command Line Interface.</w:t>
      </w:r>
    </w:p>
    <w:p w14:paraId="5EB8F1C4" w14:textId="77777777" w:rsidR="00F94D04" w:rsidRDefault="00F94D04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  <w:kern w:val="36"/>
          <w:sz w:val="28"/>
          <w:szCs w:val="48"/>
        </w:rPr>
      </w:pPr>
      <w:r>
        <w:br w:type="page"/>
      </w:r>
    </w:p>
    <w:p w14:paraId="05595211" w14:textId="407B8C0F" w:rsidR="00F67541" w:rsidRPr="002D1641" w:rsidRDefault="00E16585" w:rsidP="00172F69">
      <w:pPr>
        <w:pStyle w:val="Heading1"/>
      </w:pPr>
      <w:bookmarkStart w:id="26" w:name="_Toc80873157"/>
      <w:r w:rsidRPr="002D1641">
        <w:lastRenderedPageBreak/>
        <w:t>Architecture Design</w:t>
      </w:r>
      <w:bookmarkEnd w:id="26"/>
    </w:p>
    <w:p w14:paraId="4EAE0EF9" w14:textId="77777777" w:rsidR="002D7971" w:rsidRPr="002D1641" w:rsidRDefault="00013D70" w:rsidP="00013D70">
      <w:pPr>
        <w:pStyle w:val="BodyText"/>
        <w:rPr>
          <w:rFonts w:ascii="Arial" w:hAnsi="Arial" w:cs="Arial"/>
        </w:rPr>
      </w:pPr>
      <w:r w:rsidRPr="002D1641">
        <w:rPr>
          <w:rFonts w:ascii="Arial" w:hAnsi="Arial" w:cs="Arial"/>
        </w:rPr>
        <w:t>This section outlines the s</w:t>
      </w:r>
      <w:r w:rsidR="00C757CA" w:rsidRPr="002D1641">
        <w:rPr>
          <w:rFonts w:ascii="Arial" w:hAnsi="Arial" w:cs="Arial"/>
        </w:rPr>
        <w:t xml:space="preserve">ystem </w:t>
      </w:r>
      <w:r w:rsidR="007F4620" w:rsidRPr="002D1641">
        <w:rPr>
          <w:rFonts w:ascii="Arial" w:hAnsi="Arial" w:cs="Arial"/>
        </w:rPr>
        <w:t xml:space="preserve">and hardware </w:t>
      </w:r>
      <w:r w:rsidRPr="002D1641">
        <w:rPr>
          <w:rFonts w:ascii="Arial" w:hAnsi="Arial" w:cs="Arial"/>
        </w:rPr>
        <w:t xml:space="preserve">architecture design </w:t>
      </w:r>
      <w:r w:rsidR="007F4620" w:rsidRPr="002D1641">
        <w:rPr>
          <w:rFonts w:ascii="Arial" w:hAnsi="Arial" w:cs="Arial"/>
        </w:rPr>
        <w:t>of the system that is being built</w:t>
      </w:r>
      <w:r w:rsidRPr="002D1641">
        <w:rPr>
          <w:rFonts w:ascii="Arial" w:hAnsi="Arial" w:cs="Arial"/>
        </w:rPr>
        <w:t>.</w:t>
      </w:r>
    </w:p>
    <w:p w14:paraId="32BCC3EA" w14:textId="7E94D89C" w:rsidR="0057027B" w:rsidRDefault="0057027B" w:rsidP="00D8552E">
      <w:pPr>
        <w:pStyle w:val="Heading2"/>
        <w:rPr>
          <w:rFonts w:ascii="Arial" w:hAnsi="Arial" w:cs="Arial"/>
        </w:rPr>
      </w:pPr>
      <w:bookmarkStart w:id="27" w:name="_Toc80873159"/>
      <w:r>
        <w:rPr>
          <w:rFonts w:ascii="Arial" w:hAnsi="Arial" w:cs="Arial"/>
        </w:rPr>
        <w:t>Logical View</w:t>
      </w:r>
    </w:p>
    <w:p w14:paraId="2F46C5B2" w14:textId="22493040" w:rsidR="0057027B" w:rsidRDefault="0045097D" w:rsidP="0057027B">
      <w:r>
        <w:rPr>
          <w:noProof/>
        </w:rPr>
        <w:drawing>
          <wp:inline distT="0" distB="0" distL="0" distR="0" wp14:anchorId="6CCCB94D" wp14:editId="05821ACD">
            <wp:extent cx="5926454" cy="50246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4" cy="502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A335" w14:textId="69AE0636" w:rsidR="006C7DF3" w:rsidRDefault="006C7DF3" w:rsidP="0057027B"/>
    <w:p w14:paraId="54313D47" w14:textId="77777777" w:rsidR="006C7DF3" w:rsidRDefault="006C7DF3" w:rsidP="0057027B"/>
    <w:p w14:paraId="1D676AD4" w14:textId="77777777" w:rsidR="004F3F08" w:rsidRDefault="004F3F08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</w:rPr>
      </w:pPr>
      <w:r>
        <w:rPr>
          <w:rFonts w:ascii="Arial" w:hAnsi="Arial" w:cs="Arial"/>
        </w:rPr>
        <w:br w:type="page"/>
      </w:r>
    </w:p>
    <w:p w14:paraId="69481C3C" w14:textId="4D56FE52" w:rsidR="00E16585" w:rsidRPr="002D1641" w:rsidRDefault="00E16585" w:rsidP="00D8552E">
      <w:pPr>
        <w:pStyle w:val="Heading2"/>
        <w:rPr>
          <w:rFonts w:ascii="Arial" w:hAnsi="Arial" w:cs="Arial"/>
        </w:rPr>
      </w:pPr>
      <w:r w:rsidRPr="002D1641">
        <w:rPr>
          <w:rFonts w:ascii="Arial" w:hAnsi="Arial" w:cs="Arial"/>
        </w:rPr>
        <w:lastRenderedPageBreak/>
        <w:t>Hardware Architecture</w:t>
      </w:r>
      <w:bookmarkEnd w:id="27"/>
    </w:p>
    <w:p w14:paraId="0E7016F9" w14:textId="4F0C3D39" w:rsidR="00707FE3" w:rsidRPr="002D1641" w:rsidRDefault="0020700E" w:rsidP="0020700E">
      <w:pPr>
        <w:rPr>
          <w:i/>
        </w:rPr>
      </w:pPr>
      <w:r>
        <w:t xml:space="preserve">The design </w:t>
      </w:r>
      <w:r w:rsidR="00140D9F">
        <w:t>only needs to</w:t>
      </w:r>
      <w:r>
        <w:t xml:space="preserve"> allow for the program to be run on any </w:t>
      </w:r>
      <w:r w:rsidR="00140D9F">
        <w:t>Microsoft Windows 10 compatible</w:t>
      </w:r>
      <w:r>
        <w:t xml:space="preserve"> desktop or portable hardware, be it Intel</w:t>
      </w:r>
      <w:r w:rsidR="00140D9F">
        <w:t xml:space="preserve"> or </w:t>
      </w:r>
      <w:r>
        <w:t xml:space="preserve">AMD </w:t>
      </w:r>
      <w:r w:rsidR="00140D9F">
        <w:t xml:space="preserve">processor </w:t>
      </w:r>
      <w:r>
        <w:t>based</w:t>
      </w:r>
      <w:r w:rsidR="00140D9F">
        <w:t>.</w:t>
      </w:r>
    </w:p>
    <w:p w14:paraId="7D2DF484" w14:textId="77777777" w:rsidR="00E16585" w:rsidRPr="002D1641" w:rsidRDefault="00E16585" w:rsidP="00D8552E">
      <w:pPr>
        <w:pStyle w:val="Heading2"/>
        <w:rPr>
          <w:rFonts w:ascii="Arial" w:hAnsi="Arial" w:cs="Arial"/>
        </w:rPr>
      </w:pPr>
      <w:bookmarkStart w:id="28" w:name="_Toc80873160"/>
      <w:r w:rsidRPr="002D1641">
        <w:rPr>
          <w:rFonts w:ascii="Arial" w:hAnsi="Arial" w:cs="Arial"/>
        </w:rPr>
        <w:t>Software Architecture</w:t>
      </w:r>
      <w:bookmarkEnd w:id="28"/>
    </w:p>
    <w:p w14:paraId="670A76A5" w14:textId="3280ECC2" w:rsidR="00707FE3" w:rsidRDefault="0020700E" w:rsidP="0020700E">
      <w:r>
        <w:t xml:space="preserve">The language to be used, </w:t>
      </w:r>
      <w:r w:rsidR="00140D9F">
        <w:t>need only be compatible with the Microsoft Windows 10 operating system.</w:t>
      </w:r>
    </w:p>
    <w:p w14:paraId="3D85CF88" w14:textId="57C177B4" w:rsidR="00F94D04" w:rsidRPr="002D1641" w:rsidRDefault="00B236F1" w:rsidP="00B236F1">
      <w:r>
        <w:t>Further, a source control system will be implemented to allow for version control of the project files</w:t>
      </w:r>
      <w:proofErr w:type="gramStart"/>
      <w:r>
        <w:t xml:space="preserve">.  </w:t>
      </w:r>
      <w:proofErr w:type="gramEnd"/>
      <w:r>
        <w:t>It is recommended that the GitHub site, which uses the git version control system and software, be used to provide this facility</w:t>
      </w:r>
      <w:proofErr w:type="gramStart"/>
      <w:r>
        <w:t xml:space="preserve">.  </w:t>
      </w:r>
      <w:proofErr w:type="gramEnd"/>
      <w:r>
        <w:t>It will be necessary that each team member obtain his/her own GitHub membership.</w:t>
      </w:r>
    </w:p>
    <w:p w14:paraId="6B1E8B5F" w14:textId="77777777" w:rsidR="00B236F1" w:rsidRDefault="00B236F1" w:rsidP="00B236F1"/>
    <w:p w14:paraId="08D595F3" w14:textId="589DCBD0" w:rsidR="003225D3" w:rsidRPr="002D1641" w:rsidRDefault="003225D3" w:rsidP="00172F69">
      <w:pPr>
        <w:pStyle w:val="Heading1"/>
      </w:pPr>
      <w:bookmarkStart w:id="29" w:name="_Toc80873161"/>
      <w:r w:rsidRPr="002D1641">
        <w:t>System Design</w:t>
      </w:r>
      <w:bookmarkEnd w:id="29"/>
    </w:p>
    <w:p w14:paraId="04E64C18" w14:textId="77777777" w:rsidR="003225D3" w:rsidRPr="002D1641" w:rsidRDefault="003225D3" w:rsidP="00797279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0" w:name="_Toc80873162"/>
      <w:r w:rsidRPr="002D1641">
        <w:rPr>
          <w:rFonts w:ascii="Arial" w:hAnsi="Arial" w:cs="Arial"/>
        </w:rPr>
        <w:t>Use-Cases</w:t>
      </w:r>
      <w:bookmarkEnd w:id="30"/>
    </w:p>
    <w:p w14:paraId="1201ECC5" w14:textId="44CB8514" w:rsidR="00AB7F19" w:rsidRPr="002D1641" w:rsidRDefault="00C24F9E" w:rsidP="00D560D5">
      <w:pPr>
        <w:rPr>
          <w:lang w:eastAsia="en-AU"/>
        </w:rPr>
      </w:pPr>
      <w:r>
        <w:rPr>
          <w:lang w:eastAsia="en-AU"/>
        </w:rPr>
        <w:t xml:space="preserve">JMC </w:t>
      </w:r>
      <w:r w:rsidR="004F3F08">
        <w:rPr>
          <w:lang w:eastAsia="en-AU"/>
        </w:rPr>
        <w:t>wishes to have a standard login functionality foe all their terminals around the ship</w:t>
      </w:r>
      <w:proofErr w:type="gramStart"/>
      <w:r w:rsidR="004F3F08">
        <w:rPr>
          <w:lang w:eastAsia="en-AU"/>
        </w:rPr>
        <w:t xml:space="preserve">.  </w:t>
      </w:r>
      <w:proofErr w:type="gramEnd"/>
      <w:r w:rsidR="004F3F08">
        <w:rPr>
          <w:lang w:eastAsia="en-AU"/>
        </w:rPr>
        <w:t xml:space="preserve">This should be accomplished via logging into a central server to test user and </w:t>
      </w:r>
      <w:r w:rsidR="006202C5">
        <w:rPr>
          <w:lang w:eastAsia="en-AU"/>
        </w:rPr>
        <w:t>p</w:t>
      </w:r>
      <w:r w:rsidR="004F3F08">
        <w:rPr>
          <w:lang w:eastAsia="en-AU"/>
        </w:rPr>
        <w:t>assword combinations.</w:t>
      </w:r>
    </w:p>
    <w:p w14:paraId="75C06A6C" w14:textId="77777777" w:rsidR="003225D3" w:rsidRPr="002D1641" w:rsidRDefault="000A1317" w:rsidP="00797279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1" w:name="_Toc80873163"/>
      <w:r w:rsidRPr="002D1641">
        <w:rPr>
          <w:rFonts w:ascii="Arial" w:hAnsi="Arial" w:cs="Arial"/>
        </w:rPr>
        <w:t xml:space="preserve">User </w:t>
      </w:r>
      <w:r w:rsidR="003225D3" w:rsidRPr="002D1641">
        <w:rPr>
          <w:rFonts w:ascii="Arial" w:hAnsi="Arial" w:cs="Arial"/>
        </w:rPr>
        <w:t>Interface Design</w:t>
      </w:r>
      <w:bookmarkEnd w:id="31"/>
    </w:p>
    <w:p w14:paraId="48E6FB40" w14:textId="12782F12" w:rsidR="001A1EF0" w:rsidRPr="002D1641" w:rsidRDefault="00F11559" w:rsidP="001A1EF0">
      <w:r>
        <w:t>A</w:t>
      </w:r>
      <w:r w:rsidR="00F00395">
        <w:t xml:space="preserve"> </w:t>
      </w:r>
      <w:r w:rsidR="00C24F9E">
        <w:t>GUI</w:t>
      </w:r>
      <w:r w:rsidR="00F00395">
        <w:t xml:space="preserve"> </w:t>
      </w:r>
      <w:r>
        <w:t>program</w:t>
      </w:r>
      <w:r w:rsidR="00F00395">
        <w:t xml:space="preserve"> is to be developed for </w:t>
      </w:r>
      <w:r>
        <w:t>the</w:t>
      </w:r>
      <w:r w:rsidR="00B93E30">
        <w:t xml:space="preserve"> Client, and a CLI for the Server</w:t>
      </w:r>
      <w:r w:rsidR="00F00395">
        <w:t>.</w:t>
      </w:r>
    </w:p>
    <w:p w14:paraId="0672F133" w14:textId="7DA041C4" w:rsidR="003225D3" w:rsidRPr="002D1641" w:rsidRDefault="00BE1C23" w:rsidP="00797279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2" w:name="_Toc80873164"/>
      <w:r>
        <w:rPr>
          <w:rFonts w:ascii="Arial" w:hAnsi="Arial" w:cs="Arial"/>
        </w:rPr>
        <w:t>Coding</w:t>
      </w:r>
      <w:r w:rsidR="002C3AEC" w:rsidRPr="002D1641">
        <w:rPr>
          <w:rFonts w:ascii="Arial" w:hAnsi="Arial" w:cs="Arial"/>
        </w:rPr>
        <w:t xml:space="preserve"> Compliance</w:t>
      </w:r>
      <w:bookmarkEnd w:id="32"/>
    </w:p>
    <w:p w14:paraId="2FCFFE81" w14:textId="2DBEA45C" w:rsidR="00FE28EA" w:rsidRDefault="00BE1C23" w:rsidP="00BE1C23">
      <w:r>
        <w:t xml:space="preserve">The following standards must be adhered to for software coding: </w:t>
      </w:r>
    </w:p>
    <w:p w14:paraId="6DFD12BE" w14:textId="3D398941" w:rsidR="00BE1C23" w:rsidRDefault="005A0EEF" w:rsidP="00BE1C23">
      <w:hyperlink r:id="rId9" w:history="1">
        <w:r w:rsidR="0011093A" w:rsidRPr="0011093A">
          <w:rPr>
            <w:rStyle w:val="Hyperlink"/>
          </w:rPr>
          <w:t>https://docs.microsoft.com/en-us/dotnet/csharp/fundamentals/coding-style/coding-conventions</w:t>
        </w:r>
      </w:hyperlink>
    </w:p>
    <w:p w14:paraId="63535B7B" w14:textId="77777777" w:rsidR="0011093A" w:rsidRPr="002D1641" w:rsidRDefault="0011093A" w:rsidP="00BE1C23"/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5"/>
    <w:sectPr w:rsidR="0011093A" w:rsidRPr="002D1641" w:rsidSect="0032427F">
      <w:headerReference w:type="default" r:id="rId10"/>
      <w:footerReference w:type="default" r:id="rId11"/>
      <w:headerReference w:type="first" r:id="rId12"/>
      <w:pgSz w:w="12240" w:h="15840" w:code="1"/>
      <w:pgMar w:top="979" w:right="1467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CADD" w14:textId="77777777" w:rsidR="009D114E" w:rsidRDefault="009D114E">
      <w:r>
        <w:separator/>
      </w:r>
    </w:p>
  </w:endnote>
  <w:endnote w:type="continuationSeparator" w:id="0">
    <w:p w14:paraId="23934919" w14:textId="77777777" w:rsidR="009D114E" w:rsidRDefault="009D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2619F" w14:textId="77777777" w:rsidR="00DF2171" w:rsidRPr="00BF372E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CE6689">
      <w:rPr>
        <w:rStyle w:val="PageNumber"/>
        <w:rFonts w:ascii="Arial" w:hAnsi="Arial" w:cs="Arial"/>
        <w:noProof/>
        <w:sz w:val="18"/>
        <w:szCs w:val="18"/>
      </w:rPr>
      <w:t>8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35086F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6F1B" w14:textId="77777777" w:rsidR="009D114E" w:rsidRDefault="009D114E">
      <w:r>
        <w:separator/>
      </w:r>
    </w:p>
  </w:footnote>
  <w:footnote w:type="continuationSeparator" w:id="0">
    <w:p w14:paraId="45A25BD3" w14:textId="77777777" w:rsidR="009D114E" w:rsidRDefault="009D1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4B7E" w14:textId="2971E057" w:rsidR="00DF2171" w:rsidRPr="0092790E" w:rsidRDefault="0032427F" w:rsidP="0032427F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ab/>
    </w:r>
    <w:r w:rsidR="00DF2171" w:rsidRPr="0092790E">
      <w:rPr>
        <w:rFonts w:ascii="Arial" w:hAnsi="Arial" w:cs="Arial"/>
        <w:b/>
        <w:i/>
        <w:sz w:val="18"/>
        <w:szCs w:val="18"/>
      </w:rPr>
      <w:fldChar w:fldCharType="begin"/>
    </w:r>
    <w:r w:rsidR="00DF2171"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="00DF2171" w:rsidRPr="0092790E">
      <w:rPr>
        <w:rFonts w:ascii="Arial" w:hAnsi="Arial" w:cs="Arial"/>
        <w:b/>
        <w:i/>
        <w:sz w:val="18"/>
        <w:szCs w:val="18"/>
      </w:rPr>
      <w:fldChar w:fldCharType="separate"/>
    </w:r>
    <w:r w:rsidR="005A0EEF">
      <w:rPr>
        <w:rFonts w:ascii="Arial" w:hAnsi="Arial" w:cs="Arial"/>
        <w:b/>
        <w:i/>
        <w:sz w:val="18"/>
        <w:szCs w:val="18"/>
      </w:rPr>
      <w:t>Prog3 AT3 Project</w:t>
    </w:r>
    <w:r w:rsidR="00DF2171" w:rsidRPr="0092790E">
      <w:rPr>
        <w:rFonts w:ascii="Arial" w:hAnsi="Arial" w:cs="Arial"/>
        <w:b/>
        <w:i/>
        <w:sz w:val="18"/>
        <w:szCs w:val="18"/>
      </w:rPr>
      <w:fldChar w:fldCharType="end"/>
    </w:r>
    <w:r>
      <w:rPr>
        <w:rFonts w:ascii="Arial" w:hAnsi="Arial" w:cs="Arial"/>
        <w:b/>
        <w:i/>
        <w:sz w:val="18"/>
        <w:szCs w:val="18"/>
      </w:rPr>
      <w:tab/>
    </w:r>
    <w:r w:rsidRPr="0032427F">
      <w:rPr>
        <w:rFonts w:ascii="Arial" w:hAnsi="Arial" w:cs="Arial"/>
        <w:b/>
        <w:iCs/>
        <w:sz w:val="18"/>
        <w:szCs w:val="18"/>
      </w:rPr>
      <w:t>M198449</w:t>
    </w:r>
  </w:p>
  <w:p w14:paraId="5219E45C" w14:textId="77777777" w:rsidR="002E62CD" w:rsidRPr="00DF2171" w:rsidRDefault="002E62CD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A524" w14:textId="5032C492" w:rsidR="00DF2171" w:rsidRDefault="00DF2171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29BC719A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BEB6E82E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B6382398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C5B67C22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A19431F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C2F01586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714F66E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A15CB2B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6906824E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D10A0242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CEC856C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BEA335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323465D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222351C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EE4C7ACA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338AB8E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3A123818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592670C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FF5E5AD4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384D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9466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C2CA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2C89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C64B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89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4825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3AC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68D66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0B68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3966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722F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1A25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B5A6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AFC7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E4C5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63C1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4F15F1"/>
    <w:multiLevelType w:val="hybridMultilevel"/>
    <w:tmpl w:val="E7DA3EDE"/>
    <w:lvl w:ilvl="0" w:tplc="0C09000F">
      <w:start w:val="1"/>
      <w:numFmt w:val="decimal"/>
      <w:lvlText w:val="%1."/>
      <w:lvlJc w:val="left"/>
      <w:pPr>
        <w:ind w:left="1296" w:hanging="360"/>
      </w:p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3B1067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1636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80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653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283F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A28F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461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6A9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623B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8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4E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670CE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F0D87"/>
    <w:rsid w:val="000F3B1C"/>
    <w:rsid w:val="000F56C6"/>
    <w:rsid w:val="0011093A"/>
    <w:rsid w:val="00112477"/>
    <w:rsid w:val="00114F3D"/>
    <w:rsid w:val="001244F3"/>
    <w:rsid w:val="001264F6"/>
    <w:rsid w:val="001321C7"/>
    <w:rsid w:val="0014009C"/>
    <w:rsid w:val="00140D9F"/>
    <w:rsid w:val="0015271E"/>
    <w:rsid w:val="00152DFA"/>
    <w:rsid w:val="00153F40"/>
    <w:rsid w:val="0015524F"/>
    <w:rsid w:val="001702B0"/>
    <w:rsid w:val="00172F69"/>
    <w:rsid w:val="00174288"/>
    <w:rsid w:val="001744DF"/>
    <w:rsid w:val="00185367"/>
    <w:rsid w:val="001931E6"/>
    <w:rsid w:val="00193EB9"/>
    <w:rsid w:val="001A15DD"/>
    <w:rsid w:val="001A1EF0"/>
    <w:rsid w:val="001A3A00"/>
    <w:rsid w:val="001B599D"/>
    <w:rsid w:val="001C326A"/>
    <w:rsid w:val="001E29ED"/>
    <w:rsid w:val="001E7A20"/>
    <w:rsid w:val="001F2748"/>
    <w:rsid w:val="0020385A"/>
    <w:rsid w:val="0020700E"/>
    <w:rsid w:val="00225897"/>
    <w:rsid w:val="0023474F"/>
    <w:rsid w:val="00237982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225D3"/>
    <w:rsid w:val="0032372D"/>
    <w:rsid w:val="00323FF0"/>
    <w:rsid w:val="0032427F"/>
    <w:rsid w:val="0033038F"/>
    <w:rsid w:val="0033354C"/>
    <w:rsid w:val="0035086F"/>
    <w:rsid w:val="003548B3"/>
    <w:rsid w:val="0035633B"/>
    <w:rsid w:val="00363D0C"/>
    <w:rsid w:val="00370FF2"/>
    <w:rsid w:val="00372C70"/>
    <w:rsid w:val="003736E4"/>
    <w:rsid w:val="003817A0"/>
    <w:rsid w:val="00382A4D"/>
    <w:rsid w:val="003912C3"/>
    <w:rsid w:val="003B0E98"/>
    <w:rsid w:val="003B2084"/>
    <w:rsid w:val="003B3FEE"/>
    <w:rsid w:val="003B4B79"/>
    <w:rsid w:val="003C62BD"/>
    <w:rsid w:val="003E6C9A"/>
    <w:rsid w:val="003F2F78"/>
    <w:rsid w:val="003F3BD2"/>
    <w:rsid w:val="00400934"/>
    <w:rsid w:val="004110CD"/>
    <w:rsid w:val="004129BC"/>
    <w:rsid w:val="0042056A"/>
    <w:rsid w:val="00427DBF"/>
    <w:rsid w:val="00430C2A"/>
    <w:rsid w:val="00432D0C"/>
    <w:rsid w:val="0043321D"/>
    <w:rsid w:val="004359BD"/>
    <w:rsid w:val="004459E8"/>
    <w:rsid w:val="00446075"/>
    <w:rsid w:val="0045097D"/>
    <w:rsid w:val="004549F7"/>
    <w:rsid w:val="004820A8"/>
    <w:rsid w:val="00490557"/>
    <w:rsid w:val="00493A96"/>
    <w:rsid w:val="00497D50"/>
    <w:rsid w:val="004A071A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4F3F08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7027B"/>
    <w:rsid w:val="00570A88"/>
    <w:rsid w:val="00580340"/>
    <w:rsid w:val="00581CD0"/>
    <w:rsid w:val="00586DEE"/>
    <w:rsid w:val="005955C3"/>
    <w:rsid w:val="00596D96"/>
    <w:rsid w:val="0059724C"/>
    <w:rsid w:val="005A05F0"/>
    <w:rsid w:val="005A0EEF"/>
    <w:rsid w:val="005A21FE"/>
    <w:rsid w:val="005B5C98"/>
    <w:rsid w:val="005C54BF"/>
    <w:rsid w:val="005C58B1"/>
    <w:rsid w:val="005D48CF"/>
    <w:rsid w:val="005D72B9"/>
    <w:rsid w:val="005D7DDA"/>
    <w:rsid w:val="005E14F6"/>
    <w:rsid w:val="005E7E32"/>
    <w:rsid w:val="005F04B6"/>
    <w:rsid w:val="005F3252"/>
    <w:rsid w:val="005F4CF0"/>
    <w:rsid w:val="005F6A0E"/>
    <w:rsid w:val="0061441E"/>
    <w:rsid w:val="0061499B"/>
    <w:rsid w:val="00616BC0"/>
    <w:rsid w:val="006202C5"/>
    <w:rsid w:val="006347EB"/>
    <w:rsid w:val="00636B8A"/>
    <w:rsid w:val="00645767"/>
    <w:rsid w:val="00650BB0"/>
    <w:rsid w:val="0065137C"/>
    <w:rsid w:val="00654429"/>
    <w:rsid w:val="00655E8E"/>
    <w:rsid w:val="0067170E"/>
    <w:rsid w:val="00673528"/>
    <w:rsid w:val="00673B3F"/>
    <w:rsid w:val="0067579B"/>
    <w:rsid w:val="006825FC"/>
    <w:rsid w:val="00691ADF"/>
    <w:rsid w:val="0069495C"/>
    <w:rsid w:val="006A0357"/>
    <w:rsid w:val="006C7DF3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6686"/>
    <w:rsid w:val="0075145A"/>
    <w:rsid w:val="00753980"/>
    <w:rsid w:val="007633CF"/>
    <w:rsid w:val="007668C8"/>
    <w:rsid w:val="007676D6"/>
    <w:rsid w:val="00773CDE"/>
    <w:rsid w:val="00784D59"/>
    <w:rsid w:val="00790438"/>
    <w:rsid w:val="00797279"/>
    <w:rsid w:val="007A5D2D"/>
    <w:rsid w:val="007B7C75"/>
    <w:rsid w:val="007D4B14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69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95064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5DB8"/>
    <w:rsid w:val="00940A26"/>
    <w:rsid w:val="00945E97"/>
    <w:rsid w:val="0094748B"/>
    <w:rsid w:val="00954850"/>
    <w:rsid w:val="009609BE"/>
    <w:rsid w:val="00963145"/>
    <w:rsid w:val="00964E70"/>
    <w:rsid w:val="00972706"/>
    <w:rsid w:val="00993809"/>
    <w:rsid w:val="009A09D6"/>
    <w:rsid w:val="009A4EF4"/>
    <w:rsid w:val="009B0091"/>
    <w:rsid w:val="009B3D5D"/>
    <w:rsid w:val="009D0582"/>
    <w:rsid w:val="009D114E"/>
    <w:rsid w:val="009D6764"/>
    <w:rsid w:val="009E31FE"/>
    <w:rsid w:val="009E60C5"/>
    <w:rsid w:val="009F45BE"/>
    <w:rsid w:val="009F770C"/>
    <w:rsid w:val="00A125AA"/>
    <w:rsid w:val="00A13EED"/>
    <w:rsid w:val="00A140E5"/>
    <w:rsid w:val="00A20272"/>
    <w:rsid w:val="00A22D42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44F"/>
    <w:rsid w:val="00AD4CDF"/>
    <w:rsid w:val="00AD6D3A"/>
    <w:rsid w:val="00AE23FD"/>
    <w:rsid w:val="00AE6DD8"/>
    <w:rsid w:val="00B0617C"/>
    <w:rsid w:val="00B062F1"/>
    <w:rsid w:val="00B06494"/>
    <w:rsid w:val="00B13466"/>
    <w:rsid w:val="00B13ED7"/>
    <w:rsid w:val="00B22281"/>
    <w:rsid w:val="00B236F1"/>
    <w:rsid w:val="00B30318"/>
    <w:rsid w:val="00B611BC"/>
    <w:rsid w:val="00B62030"/>
    <w:rsid w:val="00B65FF0"/>
    <w:rsid w:val="00B806C7"/>
    <w:rsid w:val="00B8488F"/>
    <w:rsid w:val="00B85782"/>
    <w:rsid w:val="00B85AF8"/>
    <w:rsid w:val="00B9066F"/>
    <w:rsid w:val="00B93E30"/>
    <w:rsid w:val="00B975E1"/>
    <w:rsid w:val="00BA7CE1"/>
    <w:rsid w:val="00BB48B8"/>
    <w:rsid w:val="00BB5A32"/>
    <w:rsid w:val="00BC1005"/>
    <w:rsid w:val="00BD41A8"/>
    <w:rsid w:val="00BD6706"/>
    <w:rsid w:val="00BE17A2"/>
    <w:rsid w:val="00BE1C23"/>
    <w:rsid w:val="00C11FFD"/>
    <w:rsid w:val="00C1500C"/>
    <w:rsid w:val="00C165BB"/>
    <w:rsid w:val="00C21D49"/>
    <w:rsid w:val="00C24F9E"/>
    <w:rsid w:val="00C520E6"/>
    <w:rsid w:val="00C6349D"/>
    <w:rsid w:val="00C755D0"/>
    <w:rsid w:val="00C757CA"/>
    <w:rsid w:val="00C833A9"/>
    <w:rsid w:val="00C91E4A"/>
    <w:rsid w:val="00CA587B"/>
    <w:rsid w:val="00CB2E48"/>
    <w:rsid w:val="00CB2E71"/>
    <w:rsid w:val="00CB36F5"/>
    <w:rsid w:val="00CC68C8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164ED"/>
    <w:rsid w:val="00D21C6D"/>
    <w:rsid w:val="00D316A7"/>
    <w:rsid w:val="00D401F0"/>
    <w:rsid w:val="00D40F5E"/>
    <w:rsid w:val="00D43DC6"/>
    <w:rsid w:val="00D560D5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D322B"/>
    <w:rsid w:val="00DF2171"/>
    <w:rsid w:val="00DF378A"/>
    <w:rsid w:val="00DF7491"/>
    <w:rsid w:val="00E00EA3"/>
    <w:rsid w:val="00E01918"/>
    <w:rsid w:val="00E0303B"/>
    <w:rsid w:val="00E16585"/>
    <w:rsid w:val="00E17696"/>
    <w:rsid w:val="00E35E0C"/>
    <w:rsid w:val="00E36699"/>
    <w:rsid w:val="00E46480"/>
    <w:rsid w:val="00E47C7D"/>
    <w:rsid w:val="00E6090B"/>
    <w:rsid w:val="00E640D7"/>
    <w:rsid w:val="00E749C7"/>
    <w:rsid w:val="00E85E9F"/>
    <w:rsid w:val="00EB70BE"/>
    <w:rsid w:val="00EC3E7D"/>
    <w:rsid w:val="00ED0F84"/>
    <w:rsid w:val="00ED5164"/>
    <w:rsid w:val="00EE40B4"/>
    <w:rsid w:val="00EF73BD"/>
    <w:rsid w:val="00F00395"/>
    <w:rsid w:val="00F11559"/>
    <w:rsid w:val="00F2753A"/>
    <w:rsid w:val="00F37C24"/>
    <w:rsid w:val="00F4747F"/>
    <w:rsid w:val="00F57E4B"/>
    <w:rsid w:val="00F60CDF"/>
    <w:rsid w:val="00F67541"/>
    <w:rsid w:val="00F71159"/>
    <w:rsid w:val="00F75B33"/>
    <w:rsid w:val="00F826ED"/>
    <w:rsid w:val="00F873C8"/>
    <w:rsid w:val="00F94D04"/>
    <w:rsid w:val="00FA0DF9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2029ED6D"/>
  <w15:chartTrackingRefBased/>
  <w15:docId w15:val="{225782DC-4A1A-486E-AD8D-66815AF8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BE1C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csharp/fundamentals/coding-style/coding-convention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ley%20Willcott\Documents\Custom%20Office%20Templates\Product_Desig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8A0B6-D5A6-41AD-8D2A-7A016E04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Product_Design_Template.dotx</Template>
  <TotalTime>118</TotalTime>
  <Pages>6</Pages>
  <Words>478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</vt:lpstr>
    </vt:vector>
  </TitlesOfParts>
  <Manager>Andrew.Samway@smtafe.wa.edu.au</Manager>
  <Company>Jupiter Mining Corporation</Company>
  <LinksUpToDate>false</LinksUpToDate>
  <CharactersWithSpaces>4229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</dc:title>
  <dc:subject>Prog3 AT3 Project</dc:subject>
  <dc:creator>Bradley Willcott</dc:creator>
  <cp:keywords>JMC PDS</cp:keywords>
  <dc:description/>
  <cp:lastModifiedBy>Bradley Willcott</cp:lastModifiedBy>
  <cp:revision>27</cp:revision>
  <cp:lastPrinted>2006-02-28T02:43:00Z</cp:lastPrinted>
  <dcterms:created xsi:type="dcterms:W3CDTF">2021-08-15T07:22:00Z</dcterms:created>
  <dcterms:modified xsi:type="dcterms:W3CDTF">2021-11-05T15:17:00Z</dcterms:modified>
  <cp:category/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Version">
    <vt:lpwstr>1.0</vt:lpwstr>
  </property>
</Properties>
</file>