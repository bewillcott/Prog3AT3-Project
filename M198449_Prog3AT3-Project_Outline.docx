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389B7A3C" w:rsidR="008077EF" w:rsidRPr="00273709" w:rsidRDefault="008077EF">
      <w:r w:rsidRPr="00273709">
        <w:t xml:space="preserve">Date: </w:t>
      </w:r>
      <w:r w:rsidR="000423FA">
        <w:t>5</w:t>
      </w:r>
      <w:r w:rsidR="007D7EF0">
        <w:t xml:space="preserve"> </w:t>
      </w:r>
      <w:r w:rsidR="006D308D">
        <w:t>Novem</w:t>
      </w:r>
      <w:r w:rsidR="007D7EF0">
        <w:t>ber</w:t>
      </w:r>
      <w:r w:rsidR="0041104F">
        <w:t xml:space="preserve"> 2021</w:t>
      </w:r>
    </w:p>
    <w:bookmarkEnd w:id="0"/>
    <w:p w14:paraId="7195A800" w14:textId="7A407ABC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>Assessment Task (AT</w:t>
      </w:r>
      <w:r w:rsidR="00B90A95">
        <w:rPr>
          <w:sz w:val="52"/>
          <w:szCs w:val="52"/>
        </w:rPr>
        <w:t xml:space="preserve"> </w:t>
      </w:r>
      <w:r w:rsidR="000423FA">
        <w:rPr>
          <w:sz w:val="52"/>
          <w:szCs w:val="52"/>
        </w:rPr>
        <w:t>3 Project</w:t>
      </w:r>
      <w:r w:rsidRPr="00BB53D0">
        <w:rPr>
          <w:sz w:val="52"/>
          <w:szCs w:val="52"/>
        </w:rPr>
        <w:t>)</w:t>
      </w:r>
    </w:p>
    <w:p w14:paraId="155AEE81" w14:textId="02A2DCC3" w:rsidR="007F50F8" w:rsidRDefault="002C7CCF" w:rsidP="007F50F8">
      <w:pPr>
        <w:pStyle w:val="Title"/>
      </w:pPr>
      <w:r>
        <w:t>Jupiter Mining Corporation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7CDB7316" w14:textId="527F93F4" w:rsidR="00CF2CAF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49712" w:history="1">
            <w:r w:rsidR="00CF2CAF" w:rsidRPr="00A80345">
              <w:rPr>
                <w:rStyle w:val="Hyperlink"/>
                <w:noProof/>
              </w:rPr>
              <w:t>Figures</w:t>
            </w:r>
            <w:r w:rsidR="00CF2CAF">
              <w:rPr>
                <w:noProof/>
                <w:webHidden/>
              </w:rPr>
              <w:tab/>
            </w:r>
            <w:r w:rsidR="00CF2CAF">
              <w:rPr>
                <w:noProof/>
                <w:webHidden/>
              </w:rPr>
              <w:fldChar w:fldCharType="begin"/>
            </w:r>
            <w:r w:rsidR="00CF2CAF">
              <w:rPr>
                <w:noProof/>
                <w:webHidden/>
              </w:rPr>
              <w:instrText xml:space="preserve"> PAGEREF _Toc87049712 \h </w:instrText>
            </w:r>
            <w:r w:rsidR="00CF2CAF">
              <w:rPr>
                <w:noProof/>
                <w:webHidden/>
              </w:rPr>
            </w:r>
            <w:r w:rsidR="00CF2CAF">
              <w:rPr>
                <w:noProof/>
                <w:webHidden/>
              </w:rPr>
              <w:fldChar w:fldCharType="separate"/>
            </w:r>
            <w:r w:rsidR="00CF2CAF">
              <w:rPr>
                <w:noProof/>
                <w:webHidden/>
              </w:rPr>
              <w:t>2</w:t>
            </w:r>
            <w:r w:rsidR="00CF2CAF">
              <w:rPr>
                <w:noProof/>
                <w:webHidden/>
              </w:rPr>
              <w:fldChar w:fldCharType="end"/>
            </w:r>
          </w:hyperlink>
        </w:p>
        <w:p w14:paraId="09DB191E" w14:textId="602A5B84" w:rsidR="00CF2CAF" w:rsidRDefault="00CF2CA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13" w:history="1">
            <w:r w:rsidRPr="00A80345">
              <w:rPr>
                <w:rStyle w:val="Hyperlink"/>
                <w:rFonts w:eastAsia="Calibri"/>
                <w:noProof/>
              </w:rPr>
              <w:t>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4CC5" w14:textId="729063A2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14" w:history="1">
            <w:r w:rsidRPr="00A80345">
              <w:rPr>
                <w:rStyle w:val="Hyperlink"/>
                <w:rFonts w:eastAsia="Calibri"/>
                <w:noProof/>
              </w:rPr>
              <w:t>What data structures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F63D" w14:textId="475F5745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15" w:history="1">
            <w:r w:rsidRPr="00A80345">
              <w:rPr>
                <w:rStyle w:val="Hyperlink"/>
                <w:rFonts w:eastAsia="Calibri"/>
                <w:noProof/>
              </w:rPr>
              <w:t>Where are you using hashing techniques?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33F61" w14:textId="372AB12E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16" w:history="1">
            <w:r w:rsidRPr="00A80345">
              <w:rPr>
                <w:rStyle w:val="Hyperlink"/>
                <w:rFonts w:eastAsia="Calibri"/>
                <w:noProof/>
              </w:rPr>
              <w:t>What sorting algorithm are you using, and how is different from selection and bubble sort?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2F14" w14:textId="01665AA9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17" w:history="1">
            <w:r w:rsidRPr="00A80345">
              <w:rPr>
                <w:rStyle w:val="Hyperlink"/>
                <w:rFonts w:eastAsia="Calibri"/>
                <w:noProof/>
              </w:rPr>
              <w:t>What search technique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1C6A5" w14:textId="39F4A14B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18" w:history="1">
            <w:r w:rsidRPr="00A80345">
              <w:rPr>
                <w:rStyle w:val="Hyperlink"/>
                <w:rFonts w:eastAsia="Calibri"/>
                <w:noProof/>
              </w:rPr>
              <w:t>What third party libraries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5A24" w14:textId="0B1AA935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19" w:history="1">
            <w:r w:rsidRPr="00A80345">
              <w:rPr>
                <w:rStyle w:val="Hyperlink"/>
                <w:rFonts w:eastAsia="Calibri"/>
                <w:noProof/>
              </w:rPr>
              <w:t>Where can I find the documentation for this?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0BBE" w14:textId="4062F296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20" w:history="1">
            <w:r w:rsidRPr="00A80345">
              <w:rPr>
                <w:rStyle w:val="Hyperlink"/>
                <w:rFonts w:eastAsia="Calibri"/>
                <w:noProof/>
              </w:rPr>
              <w:t>A mock-up of the GUI.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61BF" w14:textId="029D5864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21" w:history="1">
            <w:r w:rsidRPr="00A80345">
              <w:rPr>
                <w:rStyle w:val="Hyperlink"/>
                <w:rFonts w:eastAsia="Calibri"/>
                <w:noProof/>
              </w:rPr>
              <w:t>What source control are you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C19E" w14:textId="7A41A9BA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22" w:history="1">
            <w:r w:rsidRPr="00A80345">
              <w:rPr>
                <w:rStyle w:val="Hyperlink"/>
                <w:rFonts w:eastAsia="Calibri"/>
                <w:noProof/>
              </w:rPr>
              <w:t>What are your coding standards you are enforcing?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8D16" w14:textId="2B636614" w:rsidR="00CF2CAF" w:rsidRDefault="00CF2CAF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23" w:history="1">
            <w:r w:rsidRPr="00A80345">
              <w:rPr>
                <w:rStyle w:val="Hyperlink"/>
                <w:rFonts w:eastAsia="Calibri"/>
                <w:noProof/>
              </w:rPr>
              <w:t>What tests are you going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51CC" w14:textId="531B1552" w:rsidR="00CF2CAF" w:rsidRDefault="00CF2CA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7049724" w:history="1">
            <w:r w:rsidRPr="00A8034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_Toc87049724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350D" w14:textId="4955B98E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0EDE0CD3" w14:textId="77777777" w:rsidR="00D946D7" w:rsidRDefault="00D946D7">
      <w:r>
        <w:br w:type="page"/>
      </w:r>
    </w:p>
    <w:p w14:paraId="7A37499B" w14:textId="7ABA047E" w:rsidR="00D946D7" w:rsidRDefault="00D946D7" w:rsidP="00D946D7">
      <w:pPr>
        <w:pStyle w:val="Heading1"/>
      </w:pPr>
      <w:bookmarkStart w:id="1" w:name="_Toc87049712"/>
      <w:r>
        <w:lastRenderedPageBreak/>
        <w:t>Figures</w:t>
      </w:r>
      <w:bookmarkEnd w:id="1"/>
    </w:p>
    <w:p w14:paraId="6895027D" w14:textId="38170A7F" w:rsidR="00CF2CAF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7049660" w:history="1">
        <w:r w:rsidR="00CF2CAF" w:rsidRPr="0060356C">
          <w:rPr>
            <w:rStyle w:val="Hyperlink"/>
            <w:noProof/>
          </w:rPr>
          <w:t>Figure 1 - New Account view</w:t>
        </w:r>
        <w:r w:rsidR="00CF2CAF">
          <w:rPr>
            <w:noProof/>
            <w:webHidden/>
          </w:rPr>
          <w:tab/>
        </w:r>
        <w:r w:rsidR="00CF2CAF">
          <w:rPr>
            <w:noProof/>
            <w:webHidden/>
          </w:rPr>
          <w:fldChar w:fldCharType="begin"/>
        </w:r>
        <w:r w:rsidR="00CF2CAF">
          <w:rPr>
            <w:noProof/>
            <w:webHidden/>
          </w:rPr>
          <w:instrText xml:space="preserve"> PAGEREF _Toc87049660 \h </w:instrText>
        </w:r>
        <w:r w:rsidR="00CF2CAF">
          <w:rPr>
            <w:noProof/>
            <w:webHidden/>
          </w:rPr>
        </w:r>
        <w:r w:rsidR="00CF2CAF">
          <w:rPr>
            <w:noProof/>
            <w:webHidden/>
          </w:rPr>
          <w:fldChar w:fldCharType="separate"/>
        </w:r>
        <w:r w:rsidR="00CF2CAF">
          <w:rPr>
            <w:noProof/>
            <w:webHidden/>
          </w:rPr>
          <w:t>4</w:t>
        </w:r>
        <w:r w:rsidR="00CF2CAF">
          <w:rPr>
            <w:noProof/>
            <w:webHidden/>
          </w:rPr>
          <w:fldChar w:fldCharType="end"/>
        </w:r>
      </w:hyperlink>
    </w:p>
    <w:p w14:paraId="378D76AA" w14:textId="176B1A33" w:rsidR="00CF2CAF" w:rsidRDefault="00CF2CAF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7049661" w:history="1">
        <w:r w:rsidRPr="0060356C">
          <w:rPr>
            <w:rStyle w:val="Hyperlink"/>
            <w:noProof/>
          </w:rPr>
          <w:t>Figure 2 - Login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0E2EE6" w14:textId="6D69198D" w:rsidR="00CF2CAF" w:rsidRDefault="00CF2CAF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7049662" w:history="1">
        <w:r w:rsidRPr="0060356C">
          <w:rPr>
            <w:rStyle w:val="Hyperlink"/>
            <w:noProof/>
          </w:rPr>
          <w:t>Figure 3 - Chat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_Toc87049662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8ACDC" w14:textId="402A10E9" w:rsidR="00043FB9" w:rsidRDefault="00043FB9">
      <w:r>
        <w:fldChar w:fldCharType="end"/>
      </w:r>
    </w:p>
    <w:p w14:paraId="42FFF739" w14:textId="694ACFED" w:rsidR="0041104F" w:rsidRDefault="0041104F">
      <w:pPr>
        <w:rPr>
          <w:rFonts w:eastAsia="Calibri"/>
        </w:rPr>
      </w:pPr>
      <w:r>
        <w:rPr>
          <w:rFonts w:eastAsia="Calibri"/>
        </w:rPr>
        <w:br w:type="page"/>
      </w:r>
    </w:p>
    <w:p w14:paraId="7617B220" w14:textId="30B86C0D" w:rsidR="00931C82" w:rsidRDefault="00EF0D6D" w:rsidP="00CF2CAF">
      <w:pPr>
        <w:pStyle w:val="Heading1"/>
        <w:rPr>
          <w:rFonts w:eastAsia="Calibri"/>
        </w:rPr>
      </w:pPr>
      <w:bookmarkStart w:id="2" w:name="_Toc87049713"/>
      <w:r>
        <w:rPr>
          <w:rFonts w:eastAsia="Calibri"/>
        </w:rPr>
        <w:lastRenderedPageBreak/>
        <w:t>Project Outline</w:t>
      </w:r>
      <w:bookmarkEnd w:id="2"/>
    </w:p>
    <w:p w14:paraId="2E160677" w14:textId="1738521A" w:rsidR="00EF0D6D" w:rsidRDefault="00EF0D6D" w:rsidP="00EF0D6D">
      <w:pPr>
        <w:pStyle w:val="Heading2"/>
        <w:rPr>
          <w:rFonts w:eastAsia="Calibri"/>
        </w:rPr>
      </w:pPr>
      <w:bookmarkStart w:id="3" w:name="_Toc87049714"/>
      <w:r w:rsidRPr="00EF0D6D">
        <w:rPr>
          <w:rFonts w:eastAsia="Calibri"/>
        </w:rPr>
        <w:t>What data structures are you using?</w:t>
      </w:r>
      <w:bookmarkEnd w:id="3"/>
    </w:p>
    <w:p w14:paraId="66B27F18" w14:textId="0AD9F21A" w:rsidR="00EF0D6D" w:rsidRDefault="0079743F" w:rsidP="00EF0D6D">
      <w:r>
        <w:t xml:space="preserve">I </w:t>
      </w:r>
      <w:r w:rsidR="00BA0AF6">
        <w:t>will be</w:t>
      </w:r>
      <w:r>
        <w:t xml:space="preserve"> using a User class which </w:t>
      </w:r>
      <w:r w:rsidR="00BA0AF6">
        <w:t xml:space="preserve">will </w:t>
      </w:r>
      <w:r>
        <w:t>contain the following member properties:</w:t>
      </w:r>
    </w:p>
    <w:p w14:paraId="3C3BE286" w14:textId="374C172A" w:rsidR="0079743F" w:rsidRDefault="0079743F" w:rsidP="0079743F">
      <w:pPr>
        <w:pStyle w:val="ListParagraph"/>
        <w:numPr>
          <w:ilvl w:val="0"/>
          <w:numId w:val="3"/>
        </w:numPr>
      </w:pPr>
      <w:r>
        <w:t>Username: string</w:t>
      </w:r>
    </w:p>
    <w:p w14:paraId="39B6DD14" w14:textId="6B93FA8F" w:rsidR="0079743F" w:rsidRPr="00EF0D6D" w:rsidRDefault="0079743F" w:rsidP="0079743F">
      <w:pPr>
        <w:pStyle w:val="ListParagraph"/>
        <w:numPr>
          <w:ilvl w:val="0"/>
          <w:numId w:val="3"/>
        </w:numPr>
      </w:pPr>
      <w:proofErr w:type="spellStart"/>
      <w:r>
        <w:t>PasswordHash</w:t>
      </w:r>
      <w:proofErr w:type="spellEnd"/>
      <w:r>
        <w:t>: string</w:t>
      </w:r>
    </w:p>
    <w:p w14:paraId="12B9956C" w14:textId="2ED67D23" w:rsidR="00EF0D6D" w:rsidRDefault="00EF0D6D" w:rsidP="00EF0D6D">
      <w:pPr>
        <w:pStyle w:val="Heading2"/>
        <w:rPr>
          <w:rFonts w:eastAsia="Calibri"/>
        </w:rPr>
      </w:pPr>
      <w:bookmarkStart w:id="4" w:name="_Toc87049715"/>
      <w:r>
        <w:rPr>
          <w:rFonts w:eastAsia="Calibri"/>
        </w:rPr>
        <w:t>Where are you using hashing techniques?</w:t>
      </w:r>
      <w:bookmarkEnd w:id="4"/>
    </w:p>
    <w:p w14:paraId="758B8705" w14:textId="46732F7A" w:rsidR="00EF0D6D" w:rsidRPr="00EF0D6D" w:rsidRDefault="00BA0AF6" w:rsidP="00EF0D6D">
      <w:r>
        <w:t>I will be using Cryptographic level hashing of the Password. This will be done at the Server end, where the User objects will be stored in a CSV file.</w:t>
      </w:r>
    </w:p>
    <w:p w14:paraId="526B6BED" w14:textId="0FE050FA" w:rsidR="00EF0D6D" w:rsidRDefault="00EF0D6D" w:rsidP="00EF0D6D">
      <w:pPr>
        <w:pStyle w:val="Heading2"/>
        <w:rPr>
          <w:rFonts w:eastAsia="Calibri"/>
        </w:rPr>
      </w:pPr>
      <w:bookmarkStart w:id="5" w:name="_Toc87049716"/>
      <w:r>
        <w:rPr>
          <w:rFonts w:eastAsia="Calibri"/>
        </w:rPr>
        <w:t>What sorting algorithm are you using, and how is different from selection and bubble sort?</w:t>
      </w:r>
      <w:bookmarkEnd w:id="5"/>
    </w:p>
    <w:p w14:paraId="2B8F2DA2" w14:textId="066D986D" w:rsidR="00EF0D6D" w:rsidRPr="00EF0D6D" w:rsidRDefault="00BA0AF6" w:rsidP="00EF0D6D">
      <w:r>
        <w:t xml:space="preserve">I will be using an </w:t>
      </w:r>
      <w:proofErr w:type="spellStart"/>
      <w:r>
        <w:t>AVLTree</w:t>
      </w:r>
      <w:proofErr w:type="spellEnd"/>
      <w:r>
        <w:t xml:space="preserve"> to hold the User objects. This tree uses a binary sort method at the time of insertion of each new item. It is more efficient than either the selection or bubble sort methods.</w:t>
      </w:r>
    </w:p>
    <w:p w14:paraId="7B546CB2" w14:textId="04C7CCD2" w:rsidR="00EF0D6D" w:rsidRDefault="00EF0D6D" w:rsidP="00EF0D6D">
      <w:pPr>
        <w:pStyle w:val="Heading2"/>
        <w:rPr>
          <w:rFonts w:eastAsia="Calibri"/>
        </w:rPr>
      </w:pPr>
      <w:bookmarkStart w:id="6" w:name="_Toc87049717"/>
      <w:r w:rsidRPr="00EF0D6D">
        <w:rPr>
          <w:rFonts w:eastAsia="Calibri"/>
        </w:rPr>
        <w:t>What search technique are you using?</w:t>
      </w:r>
      <w:bookmarkEnd w:id="6"/>
    </w:p>
    <w:p w14:paraId="5946E587" w14:textId="31EF237B" w:rsidR="00EF0D6D" w:rsidRPr="00EF0D6D" w:rsidRDefault="00BA0AF6" w:rsidP="00EF0D6D">
      <w:r>
        <w:t xml:space="preserve">As I will be using an </w:t>
      </w:r>
      <w:proofErr w:type="spellStart"/>
      <w:r>
        <w:t>AvlTree</w:t>
      </w:r>
      <w:proofErr w:type="spellEnd"/>
      <w:r>
        <w:t xml:space="preserve"> to store the User objects, obviously the search mechanism will be a binary search. This search is internal to the </w:t>
      </w:r>
      <w:proofErr w:type="spellStart"/>
      <w:r>
        <w:t>AvlTree</w:t>
      </w:r>
      <w:proofErr w:type="spellEnd"/>
      <w:r>
        <w:t xml:space="preserve"> itself.</w:t>
      </w:r>
    </w:p>
    <w:p w14:paraId="70DADAED" w14:textId="00094D77" w:rsidR="00EF0D6D" w:rsidRDefault="00EF0D6D" w:rsidP="00EF0D6D">
      <w:pPr>
        <w:pStyle w:val="Heading2"/>
        <w:rPr>
          <w:rFonts w:eastAsia="Calibri"/>
        </w:rPr>
      </w:pPr>
      <w:bookmarkStart w:id="7" w:name="_Toc87049718"/>
      <w:r w:rsidRPr="00EF0D6D">
        <w:rPr>
          <w:rFonts w:eastAsia="Calibri"/>
        </w:rPr>
        <w:t>What third party libraries are you using?</w:t>
      </w:r>
      <w:bookmarkEnd w:id="7"/>
    </w:p>
    <w:p w14:paraId="3A9049E1" w14:textId="30399254" w:rsidR="00EF0D6D" w:rsidRDefault="00CD1BAC" w:rsidP="00EF0D6D">
      <w:r>
        <w:t>I will be using the following third-party libraries:</w:t>
      </w:r>
    </w:p>
    <w:p w14:paraId="777CF839" w14:textId="5E8CB50C" w:rsidR="00BA0AF6" w:rsidRDefault="00CD1BAC" w:rsidP="00CD1BAC">
      <w:pPr>
        <w:pStyle w:val="ListParagraph"/>
        <w:numPr>
          <w:ilvl w:val="0"/>
          <w:numId w:val="4"/>
        </w:numPr>
      </w:pPr>
      <w:proofErr w:type="spellStart"/>
      <w:r w:rsidRPr="00CD1BAC">
        <w:t>CsvHelper</w:t>
      </w:r>
      <w:proofErr w:type="spellEnd"/>
      <w:r>
        <w:t xml:space="preserve"> (v</w:t>
      </w:r>
      <w:r w:rsidRPr="00CD1BAC">
        <w:t>27.1.1</w:t>
      </w:r>
      <w:r>
        <w:t>)</w:t>
      </w:r>
    </w:p>
    <w:p w14:paraId="3CECE20D" w14:textId="2868D449" w:rsidR="00BA0AF6" w:rsidRDefault="00BA0AF6" w:rsidP="00CD1BAC">
      <w:pPr>
        <w:pStyle w:val="ListParagraph"/>
        <w:numPr>
          <w:ilvl w:val="0"/>
          <w:numId w:val="4"/>
        </w:numPr>
      </w:pPr>
      <w:proofErr w:type="spellStart"/>
      <w:proofErr w:type="gramStart"/>
      <w:r w:rsidRPr="00BA0AF6">
        <w:t>Microsoft.AspNetCore.Cryptography.KeyDerivation</w:t>
      </w:r>
      <w:proofErr w:type="spellEnd"/>
      <w:proofErr w:type="gramEnd"/>
      <w:r>
        <w:t xml:space="preserve"> (v</w:t>
      </w:r>
      <w:r w:rsidRPr="00BA0AF6">
        <w:t>5.0.11</w:t>
      </w:r>
      <w:r>
        <w:t>)</w:t>
      </w:r>
    </w:p>
    <w:p w14:paraId="58A4B721" w14:textId="0B8590D5" w:rsidR="00CD1BAC" w:rsidRDefault="00CD1BAC" w:rsidP="00CD1BAC">
      <w:r>
        <w:t>In addition, I will be using two of my own libraries from previous project:</w:t>
      </w:r>
    </w:p>
    <w:p w14:paraId="1E11FC32" w14:textId="05EA7F9B" w:rsidR="00CD1BAC" w:rsidRDefault="00CD1BAC" w:rsidP="00CD1BAC">
      <w:pPr>
        <w:pStyle w:val="ListParagraph"/>
        <w:numPr>
          <w:ilvl w:val="0"/>
          <w:numId w:val="5"/>
        </w:numPr>
      </w:pPr>
      <w:proofErr w:type="spellStart"/>
      <w:r w:rsidRPr="00CD1BAC">
        <w:t>MyNETCoreLib</w:t>
      </w:r>
      <w:proofErr w:type="spellEnd"/>
      <w:r>
        <w:t xml:space="preserve"> (v1.0)</w:t>
      </w:r>
    </w:p>
    <w:p w14:paraId="54FCB0A8" w14:textId="1DA27946" w:rsidR="00CD1BAC" w:rsidRPr="00EF0D6D" w:rsidRDefault="00CD1BAC" w:rsidP="00CD1BAC">
      <w:pPr>
        <w:pStyle w:val="ListParagraph"/>
        <w:numPr>
          <w:ilvl w:val="0"/>
          <w:numId w:val="5"/>
        </w:numPr>
      </w:pPr>
      <w:proofErr w:type="spellStart"/>
      <w:r w:rsidRPr="00CD1BAC">
        <w:t>MyWpfNETCoreLib</w:t>
      </w:r>
      <w:proofErr w:type="spellEnd"/>
      <w:r>
        <w:t xml:space="preserve"> (v1.0)</w:t>
      </w:r>
    </w:p>
    <w:p w14:paraId="170DB674" w14:textId="7FED720B" w:rsidR="00EF0D6D" w:rsidRDefault="00EF0D6D" w:rsidP="00EF0D6D">
      <w:pPr>
        <w:pStyle w:val="Heading2"/>
        <w:rPr>
          <w:rFonts w:eastAsia="Calibri"/>
        </w:rPr>
      </w:pPr>
      <w:bookmarkStart w:id="8" w:name="_Toc87049719"/>
      <w:r w:rsidRPr="00EF0D6D">
        <w:rPr>
          <w:rFonts w:eastAsia="Calibri"/>
        </w:rPr>
        <w:t>Where can I find the documentation for this?</w:t>
      </w:r>
      <w:bookmarkEnd w:id="8"/>
    </w:p>
    <w:p w14:paraId="63CC9AE2" w14:textId="0EEB0897" w:rsidR="00EF0D6D" w:rsidRPr="00EF0D6D" w:rsidRDefault="005375CB" w:rsidP="00EF0D6D">
      <w:r>
        <w:t xml:space="preserve">All documentation will be stored with the rest of the project </w:t>
      </w:r>
      <w:r w:rsidR="00C37541">
        <w:t>files and</w:t>
      </w:r>
      <w:r>
        <w:t xml:space="preserve"> included in the Source Control System.</w:t>
      </w:r>
    </w:p>
    <w:p w14:paraId="041D3977" w14:textId="533D0975" w:rsidR="00EF0D6D" w:rsidRDefault="00EF0D6D" w:rsidP="00EF0D6D">
      <w:pPr>
        <w:pStyle w:val="Heading2"/>
        <w:rPr>
          <w:rFonts w:eastAsia="Calibri"/>
        </w:rPr>
      </w:pPr>
      <w:bookmarkStart w:id="9" w:name="_Toc87049720"/>
      <w:r w:rsidRPr="00EF0D6D">
        <w:rPr>
          <w:rFonts w:eastAsia="Calibri"/>
        </w:rPr>
        <w:lastRenderedPageBreak/>
        <w:t>A mock-up of the GUI.</w:t>
      </w:r>
      <w:bookmarkEnd w:id="9"/>
    </w:p>
    <w:p w14:paraId="7ADB818C" w14:textId="77777777" w:rsidR="00610A0C" w:rsidRDefault="00610A0C" w:rsidP="00610A0C">
      <w:pPr>
        <w:keepNext/>
      </w:pPr>
      <w:r>
        <w:rPr>
          <w:noProof/>
        </w:rPr>
        <w:drawing>
          <wp:inline distT="0" distB="0" distL="0" distR="0" wp14:anchorId="6660317C" wp14:editId="7BF0E6CE">
            <wp:extent cx="3666667" cy="3752381"/>
            <wp:effectExtent l="0" t="0" r="0" b="635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27C" w14:textId="27C69B46" w:rsidR="00EF0D6D" w:rsidRDefault="00610A0C" w:rsidP="00610A0C">
      <w:pPr>
        <w:pStyle w:val="Caption"/>
      </w:pPr>
      <w:bookmarkStart w:id="10" w:name="_Toc87049660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New Account view</w:t>
      </w:r>
      <w:bookmarkEnd w:id="10"/>
    </w:p>
    <w:p w14:paraId="143CE76E" w14:textId="77777777" w:rsidR="00610A0C" w:rsidRDefault="00610A0C" w:rsidP="00610A0C">
      <w:pPr>
        <w:keepNext/>
      </w:pPr>
      <w:r>
        <w:rPr>
          <w:noProof/>
        </w:rPr>
        <w:drawing>
          <wp:inline distT="0" distB="0" distL="0" distR="0" wp14:anchorId="5B7DDD13" wp14:editId="6F948063">
            <wp:extent cx="3657143" cy="3752381"/>
            <wp:effectExtent l="0" t="0" r="635" b="635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DDF7" w14:textId="42C51FA6" w:rsidR="00610A0C" w:rsidRDefault="00610A0C" w:rsidP="00610A0C">
      <w:pPr>
        <w:pStyle w:val="Caption"/>
      </w:pPr>
      <w:bookmarkStart w:id="11" w:name="_Toc87049661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Login view</w:t>
      </w:r>
      <w:bookmarkEnd w:id="11"/>
    </w:p>
    <w:p w14:paraId="580AAFEF" w14:textId="77777777" w:rsidR="00610A0C" w:rsidRDefault="00610A0C" w:rsidP="00610A0C">
      <w:pPr>
        <w:keepNext/>
      </w:pPr>
      <w:r>
        <w:rPr>
          <w:noProof/>
        </w:rPr>
        <w:lastRenderedPageBreak/>
        <w:drawing>
          <wp:inline distT="0" distB="0" distL="0" distR="0" wp14:anchorId="2142F40A" wp14:editId="4A66F3A0">
            <wp:extent cx="3666667" cy="3761905"/>
            <wp:effectExtent l="0" t="0" r="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936" w14:textId="298F7FCB" w:rsidR="00610A0C" w:rsidRDefault="00610A0C" w:rsidP="00610A0C">
      <w:pPr>
        <w:pStyle w:val="Caption"/>
      </w:pPr>
      <w:bookmarkStart w:id="12" w:name="_Toc87049662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Chat view</w:t>
      </w:r>
      <w:bookmarkEnd w:id="12"/>
    </w:p>
    <w:p w14:paraId="3CEBF60D" w14:textId="77777777" w:rsidR="00C51CC2" w:rsidRDefault="00C51CC2">
      <w:pPr>
        <w:rPr>
          <w:rFonts w:asciiTheme="majorHAnsi" w:eastAsia="Calibri" w:hAnsiTheme="majorHAnsi" w:cstheme="majorBidi"/>
          <w:color w:val="F73B08" w:themeColor="accent6" w:themeShade="BF"/>
          <w:sz w:val="28"/>
          <w:szCs w:val="28"/>
        </w:rPr>
      </w:pPr>
      <w:r>
        <w:rPr>
          <w:rFonts w:eastAsia="Calibri"/>
        </w:rPr>
        <w:br w:type="page"/>
      </w:r>
    </w:p>
    <w:p w14:paraId="70323BFB" w14:textId="00725322" w:rsidR="00EF0D6D" w:rsidRDefault="00EF0D6D" w:rsidP="00EF0D6D">
      <w:pPr>
        <w:pStyle w:val="Heading2"/>
        <w:rPr>
          <w:rFonts w:eastAsia="Calibri"/>
        </w:rPr>
      </w:pPr>
      <w:bookmarkStart w:id="13" w:name="_Toc87049721"/>
      <w:r w:rsidRPr="00EF0D6D">
        <w:rPr>
          <w:rFonts w:eastAsia="Calibri"/>
        </w:rPr>
        <w:lastRenderedPageBreak/>
        <w:t>What source control are you using?</w:t>
      </w:r>
      <w:bookmarkEnd w:id="13"/>
    </w:p>
    <w:p w14:paraId="5EB4AB84" w14:textId="080AFC07" w:rsidR="00EF0D6D" w:rsidRPr="00EF0D6D" w:rsidRDefault="006A3B26" w:rsidP="00EF0D6D">
      <w:r>
        <w:t>I will be using git and GitHub as the source control system.</w:t>
      </w:r>
    </w:p>
    <w:p w14:paraId="5233FD66" w14:textId="1815BA18" w:rsidR="00EF0D6D" w:rsidRDefault="00EF0D6D" w:rsidP="00EF0D6D">
      <w:pPr>
        <w:pStyle w:val="Heading2"/>
        <w:rPr>
          <w:rFonts w:eastAsia="Calibri"/>
        </w:rPr>
      </w:pPr>
      <w:bookmarkStart w:id="14" w:name="_Toc87049722"/>
      <w:r w:rsidRPr="00EF0D6D">
        <w:rPr>
          <w:rFonts w:eastAsia="Calibri"/>
        </w:rPr>
        <w:t>What are your coding standards you are enforcing?</w:t>
      </w:r>
      <w:bookmarkEnd w:id="14"/>
    </w:p>
    <w:p w14:paraId="6D80581C" w14:textId="70E74720" w:rsidR="00EF0D6D" w:rsidRDefault="006A3B26" w:rsidP="00EF0D6D">
      <w:r>
        <w:t>I will be using the following coding standards:</w:t>
      </w:r>
    </w:p>
    <w:p w14:paraId="714E85A0" w14:textId="77777777" w:rsidR="006A3B26" w:rsidRDefault="006A3B26" w:rsidP="006A3B26">
      <w:hyperlink r:id="rId16" w:history="1">
        <w:r w:rsidRPr="0011093A">
          <w:rPr>
            <w:rStyle w:val="Hyperlink"/>
          </w:rPr>
          <w:t>https://docs.microsoft.com/en-us/dotnet/csharp/fundamentals/coding-style/coding-conventions</w:t>
        </w:r>
      </w:hyperlink>
    </w:p>
    <w:p w14:paraId="3A85F92F" w14:textId="2CF1CEE7" w:rsidR="00EF0D6D" w:rsidRDefault="00EF0D6D" w:rsidP="00EF0D6D">
      <w:pPr>
        <w:pStyle w:val="Heading2"/>
        <w:rPr>
          <w:rFonts w:eastAsia="Calibri"/>
        </w:rPr>
      </w:pPr>
      <w:bookmarkStart w:id="15" w:name="_Toc87049723"/>
      <w:r w:rsidRPr="00EF0D6D">
        <w:rPr>
          <w:rFonts w:eastAsia="Calibri"/>
        </w:rPr>
        <w:t>What tests are you going to run?</w:t>
      </w:r>
      <w:bookmarkEnd w:id="15"/>
    </w:p>
    <w:p w14:paraId="0C6BFB10" w14:textId="16C8928A" w:rsidR="00EF0D6D" w:rsidRDefault="006A3B26" w:rsidP="00EF0D6D">
      <w:r>
        <w:t>I plan on testing the following scenarios:</w:t>
      </w:r>
    </w:p>
    <w:p w14:paraId="1B612E0A" w14:textId="1E572413" w:rsidR="006A3B26" w:rsidRDefault="006A3B26" w:rsidP="00DB3208">
      <w:pPr>
        <w:pStyle w:val="ListParagraph"/>
        <w:numPr>
          <w:ilvl w:val="0"/>
          <w:numId w:val="7"/>
        </w:numPr>
      </w:pPr>
      <w:r>
        <w:t>Start Socket Server</w:t>
      </w:r>
    </w:p>
    <w:p w14:paraId="1B762431" w14:textId="69740741" w:rsidR="006A3B26" w:rsidRDefault="006A3B26" w:rsidP="00DB3208">
      <w:pPr>
        <w:pStyle w:val="ListParagraph"/>
        <w:numPr>
          <w:ilvl w:val="0"/>
          <w:numId w:val="7"/>
        </w:numPr>
      </w:pPr>
      <w:r>
        <w:t>Run the GUI program</w:t>
      </w:r>
    </w:p>
    <w:p w14:paraId="23474213" w14:textId="7FBE973C" w:rsidR="006A3B26" w:rsidRDefault="006A3B26" w:rsidP="00DB3208">
      <w:pPr>
        <w:pStyle w:val="ListParagraph"/>
        <w:numPr>
          <w:ilvl w:val="0"/>
          <w:numId w:val="7"/>
        </w:numPr>
      </w:pPr>
      <w:r>
        <w:t>Show Log Console</w:t>
      </w:r>
    </w:p>
    <w:p w14:paraId="27AA7B32" w14:textId="7A2FEBCE" w:rsidR="006A3B26" w:rsidRDefault="006A3B26" w:rsidP="00DB3208">
      <w:pPr>
        <w:pStyle w:val="ListParagraph"/>
        <w:numPr>
          <w:ilvl w:val="0"/>
          <w:numId w:val="7"/>
        </w:numPr>
      </w:pPr>
      <w:r>
        <w:t>Create a new user account:</w:t>
      </w:r>
      <w:r>
        <w:br/>
      </w:r>
      <w:r>
        <w:t>User: “Peter”</w:t>
      </w:r>
      <w:r>
        <w:br/>
      </w:r>
      <w:r>
        <w:t>Password: “Rabbit”</w:t>
      </w:r>
    </w:p>
    <w:p w14:paraId="6611E0B0" w14:textId="61B2D818" w:rsidR="006A3B26" w:rsidRDefault="006A3B26" w:rsidP="00DB3208">
      <w:pPr>
        <w:pStyle w:val="ListParagraph"/>
        <w:numPr>
          <w:ilvl w:val="0"/>
          <w:numId w:val="7"/>
        </w:numPr>
      </w:pPr>
      <w:r>
        <w:t>Show use of Chat session</w:t>
      </w:r>
    </w:p>
    <w:p w14:paraId="2518EDEE" w14:textId="0A0C3B00" w:rsidR="006A3B26" w:rsidRDefault="006A3B26" w:rsidP="00DB3208">
      <w:pPr>
        <w:pStyle w:val="ListParagraph"/>
        <w:numPr>
          <w:ilvl w:val="0"/>
          <w:numId w:val="7"/>
        </w:numPr>
      </w:pPr>
      <w:r>
        <w:t>Log out of Chat session</w:t>
      </w:r>
    </w:p>
    <w:p w14:paraId="09A1E73C" w14:textId="41CE84BF" w:rsidR="006A3B26" w:rsidRDefault="006A3B26" w:rsidP="00DB3208">
      <w:pPr>
        <w:pStyle w:val="ListParagraph"/>
        <w:numPr>
          <w:ilvl w:val="0"/>
          <w:numId w:val="7"/>
        </w:numPr>
      </w:pPr>
      <w:r>
        <w:t>Login as:</w:t>
      </w:r>
      <w:r>
        <w:br/>
      </w:r>
      <w:r>
        <w:t>User: “Peter”</w:t>
      </w:r>
      <w:r>
        <w:br/>
      </w:r>
      <w:r>
        <w:t>Password: “Rabbit”</w:t>
      </w:r>
    </w:p>
    <w:p w14:paraId="7CC6E728" w14:textId="7A564295" w:rsidR="006A3B26" w:rsidRDefault="00FE473D" w:rsidP="00DB3208">
      <w:pPr>
        <w:pStyle w:val="ListParagraph"/>
        <w:numPr>
          <w:ilvl w:val="0"/>
          <w:numId w:val="7"/>
        </w:numPr>
      </w:pPr>
      <w:r>
        <w:t>Try to add new user:</w:t>
      </w:r>
      <w:r>
        <w:br/>
      </w:r>
      <w:r>
        <w:t>User: “</w:t>
      </w:r>
      <w:proofErr w:type="spellStart"/>
      <w:r>
        <w:t>Nutter</w:t>
      </w:r>
      <w:proofErr w:type="spellEnd"/>
      <w:r>
        <w:t>”</w:t>
      </w:r>
      <w:r>
        <w:br/>
      </w:r>
      <w:r>
        <w:t>Password: “”</w:t>
      </w:r>
    </w:p>
    <w:p w14:paraId="3CA55F0C" w14:textId="7EE45D26" w:rsidR="006A3B26" w:rsidRDefault="00FE473D" w:rsidP="00DB3208">
      <w:pPr>
        <w:pStyle w:val="ListParagraph"/>
        <w:numPr>
          <w:ilvl w:val="0"/>
          <w:numId w:val="7"/>
        </w:numPr>
      </w:pPr>
      <w:r>
        <w:t>Try to Login as:</w:t>
      </w:r>
      <w:r>
        <w:br/>
      </w:r>
      <w:r>
        <w:t>User: “</w:t>
      </w:r>
      <w:proofErr w:type="spellStart"/>
      <w:r>
        <w:t>Nutter</w:t>
      </w:r>
      <w:proofErr w:type="spellEnd"/>
      <w:r>
        <w:t>”</w:t>
      </w:r>
      <w:r>
        <w:br/>
      </w:r>
      <w:r>
        <w:t>Password: “”</w:t>
      </w:r>
    </w:p>
    <w:p w14:paraId="33D42661" w14:textId="5053B9D9" w:rsidR="006A3B26" w:rsidRDefault="00DB3208" w:rsidP="00DB3208">
      <w:pPr>
        <w:pStyle w:val="ListParagraph"/>
        <w:numPr>
          <w:ilvl w:val="0"/>
          <w:numId w:val="7"/>
        </w:numPr>
      </w:pPr>
      <w:r>
        <w:t>New Account form</w:t>
      </w:r>
      <w:r>
        <w:t>:</w:t>
      </w:r>
    </w:p>
    <w:p w14:paraId="5359978F" w14:textId="2A9E2AA0" w:rsidR="00FE473D" w:rsidRDefault="00DB3208" w:rsidP="00DB3208">
      <w:pPr>
        <w:pStyle w:val="ListParagraph"/>
        <w:numPr>
          <w:ilvl w:val="1"/>
          <w:numId w:val="7"/>
        </w:numPr>
      </w:pPr>
      <w:r>
        <w:t>Try to Submit with blank Username</w:t>
      </w:r>
    </w:p>
    <w:p w14:paraId="4F232CB7" w14:textId="18EB6DC6" w:rsidR="00FE473D" w:rsidRDefault="00DB3208" w:rsidP="00DB3208">
      <w:pPr>
        <w:pStyle w:val="ListParagraph"/>
        <w:numPr>
          <w:ilvl w:val="1"/>
          <w:numId w:val="7"/>
        </w:numPr>
      </w:pPr>
      <w:r>
        <w:t>Try to submit with blank Password</w:t>
      </w:r>
    </w:p>
    <w:p w14:paraId="17CBF2BA" w14:textId="63C575CC" w:rsidR="00FE473D" w:rsidRDefault="00DB3208" w:rsidP="00DB3208">
      <w:pPr>
        <w:pStyle w:val="ListParagraph"/>
        <w:numPr>
          <w:ilvl w:val="1"/>
          <w:numId w:val="7"/>
        </w:numPr>
      </w:pPr>
      <w:r>
        <w:t>Try to submit without entering the same Password into the second password field</w:t>
      </w:r>
    </w:p>
    <w:p w14:paraId="2944F232" w14:textId="0132A71A" w:rsidR="00DB3208" w:rsidRDefault="00DB3208" w:rsidP="00DB3208">
      <w:pPr>
        <w:pStyle w:val="ListParagraph"/>
        <w:numPr>
          <w:ilvl w:val="1"/>
          <w:numId w:val="7"/>
        </w:numPr>
      </w:pPr>
      <w:r>
        <w:t>Use Reset button to clear the form</w:t>
      </w:r>
    </w:p>
    <w:p w14:paraId="0F4138AF" w14:textId="26ED1E5E" w:rsidR="00DB3208" w:rsidRDefault="00DB3208" w:rsidP="00DB3208">
      <w:pPr>
        <w:pStyle w:val="ListParagraph"/>
        <w:numPr>
          <w:ilvl w:val="0"/>
          <w:numId w:val="7"/>
        </w:numPr>
      </w:pPr>
      <w:r>
        <w:t>Close Log Console</w:t>
      </w:r>
    </w:p>
    <w:p w14:paraId="71B2CB1F" w14:textId="23298417" w:rsidR="00DB3208" w:rsidRPr="00EF0D6D" w:rsidRDefault="00DB3208" w:rsidP="00DB3208">
      <w:pPr>
        <w:pStyle w:val="ListParagraph"/>
        <w:numPr>
          <w:ilvl w:val="0"/>
          <w:numId w:val="7"/>
        </w:numPr>
      </w:pPr>
      <w:r>
        <w:t>File/Exit</w:t>
      </w:r>
    </w:p>
    <w:p w14:paraId="28505DB5" w14:textId="77777777" w:rsidR="00EF0D6D" w:rsidRDefault="00EF0D6D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>
        <w:br w:type="page"/>
      </w:r>
    </w:p>
    <w:p w14:paraId="74B062C7" w14:textId="285036BB" w:rsidR="008077EF" w:rsidRDefault="008077EF" w:rsidP="008077EF">
      <w:pPr>
        <w:pStyle w:val="Heading1"/>
      </w:pPr>
      <w:bookmarkStart w:id="16" w:name="_Toc87049724"/>
      <w:r>
        <w:lastRenderedPageBreak/>
        <w:t>References</w:t>
      </w:r>
      <w:bookmarkEnd w:id="16"/>
    </w:p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17"/>
      <w:footerReference w:type="default" r:id="rId18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41B" w14:textId="77777777" w:rsidR="002C7CCF" w:rsidRDefault="002C7CCF" w:rsidP="008077EF">
      <w:pPr>
        <w:spacing w:after="0" w:line="240" w:lineRule="auto"/>
      </w:pPr>
      <w:r>
        <w:separator/>
      </w:r>
    </w:p>
  </w:endnote>
  <w:endnote w:type="continuationSeparator" w:id="0">
    <w:p w14:paraId="65D1116F" w14:textId="77777777" w:rsidR="002C7CCF" w:rsidRDefault="002C7CCF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0265" w14:textId="77777777" w:rsidR="002C7CCF" w:rsidRDefault="002C7CCF" w:rsidP="008077EF">
      <w:pPr>
        <w:spacing w:after="0" w:line="240" w:lineRule="auto"/>
      </w:pPr>
      <w:r>
        <w:separator/>
      </w:r>
    </w:p>
  </w:footnote>
  <w:footnote w:type="continuationSeparator" w:id="0">
    <w:p w14:paraId="18162AB0" w14:textId="77777777" w:rsidR="002C7CCF" w:rsidRDefault="002C7CCF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77777777" w:rsidR="00CD2B65" w:rsidRPr="00CD2B65" w:rsidRDefault="00CD2B65" w:rsidP="00CD2B65">
    <w:pPr>
      <w:pStyle w:val="Header"/>
    </w:pPr>
    <w:r>
      <w:t>Jupiter Mining Corporation</w:t>
    </w:r>
    <w:r>
      <w:tab/>
    </w:r>
    <w:r>
      <w:tab/>
    </w:r>
    <w:r w:rsidRPr="00273709">
      <w:t>M198449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B0F"/>
    <w:multiLevelType w:val="hybridMultilevel"/>
    <w:tmpl w:val="1A8486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0660"/>
    <w:multiLevelType w:val="hybridMultilevel"/>
    <w:tmpl w:val="6204B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42C4A"/>
    <w:multiLevelType w:val="hybridMultilevel"/>
    <w:tmpl w:val="A5C4B9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4589A"/>
    <w:multiLevelType w:val="hybridMultilevel"/>
    <w:tmpl w:val="B964A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3AAE"/>
    <w:multiLevelType w:val="hybridMultilevel"/>
    <w:tmpl w:val="E04EA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D76B3"/>
    <w:multiLevelType w:val="hybridMultilevel"/>
    <w:tmpl w:val="FFEA3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166AF"/>
    <w:multiLevelType w:val="hybridMultilevel"/>
    <w:tmpl w:val="A7669E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CF"/>
    <w:rsid w:val="00002A85"/>
    <w:rsid w:val="00027992"/>
    <w:rsid w:val="000370D8"/>
    <w:rsid w:val="000423FA"/>
    <w:rsid w:val="00043FB9"/>
    <w:rsid w:val="0006651F"/>
    <w:rsid w:val="00077C8F"/>
    <w:rsid w:val="000818D3"/>
    <w:rsid w:val="000951EE"/>
    <w:rsid w:val="000B3351"/>
    <w:rsid w:val="000B6BA5"/>
    <w:rsid w:val="000C28A1"/>
    <w:rsid w:val="000D1C6D"/>
    <w:rsid w:val="000D5080"/>
    <w:rsid w:val="00122B36"/>
    <w:rsid w:val="00133417"/>
    <w:rsid w:val="00171BDC"/>
    <w:rsid w:val="00174AD4"/>
    <w:rsid w:val="001F1DCC"/>
    <w:rsid w:val="0020084B"/>
    <w:rsid w:val="00210304"/>
    <w:rsid w:val="002111EF"/>
    <w:rsid w:val="00245963"/>
    <w:rsid w:val="002678A1"/>
    <w:rsid w:val="00273709"/>
    <w:rsid w:val="00286E0A"/>
    <w:rsid w:val="00297A1D"/>
    <w:rsid w:val="002A581D"/>
    <w:rsid w:val="002C7CCF"/>
    <w:rsid w:val="002E0CA4"/>
    <w:rsid w:val="002E396D"/>
    <w:rsid w:val="002E6BD8"/>
    <w:rsid w:val="0030556D"/>
    <w:rsid w:val="003235DE"/>
    <w:rsid w:val="00340B14"/>
    <w:rsid w:val="00342B17"/>
    <w:rsid w:val="00357FA9"/>
    <w:rsid w:val="00373704"/>
    <w:rsid w:val="003A7940"/>
    <w:rsid w:val="003B155C"/>
    <w:rsid w:val="003F7587"/>
    <w:rsid w:val="0041104F"/>
    <w:rsid w:val="00411ABA"/>
    <w:rsid w:val="00415361"/>
    <w:rsid w:val="00422E2C"/>
    <w:rsid w:val="004242F8"/>
    <w:rsid w:val="0045502C"/>
    <w:rsid w:val="0047096A"/>
    <w:rsid w:val="00474492"/>
    <w:rsid w:val="00481DAC"/>
    <w:rsid w:val="00487C73"/>
    <w:rsid w:val="004C0852"/>
    <w:rsid w:val="004D7C80"/>
    <w:rsid w:val="004E2509"/>
    <w:rsid w:val="004E6D67"/>
    <w:rsid w:val="004F4215"/>
    <w:rsid w:val="00500717"/>
    <w:rsid w:val="005375CB"/>
    <w:rsid w:val="00553330"/>
    <w:rsid w:val="0057705C"/>
    <w:rsid w:val="00590519"/>
    <w:rsid w:val="00593F5A"/>
    <w:rsid w:val="005E39C6"/>
    <w:rsid w:val="005E7EDF"/>
    <w:rsid w:val="00610A0C"/>
    <w:rsid w:val="00610CDD"/>
    <w:rsid w:val="00641640"/>
    <w:rsid w:val="00642B8C"/>
    <w:rsid w:val="006437BB"/>
    <w:rsid w:val="00672AC4"/>
    <w:rsid w:val="00685AD9"/>
    <w:rsid w:val="006A04FA"/>
    <w:rsid w:val="006A3B26"/>
    <w:rsid w:val="006A5308"/>
    <w:rsid w:val="006B2DA9"/>
    <w:rsid w:val="006C6FD6"/>
    <w:rsid w:val="006D308D"/>
    <w:rsid w:val="006D3F8B"/>
    <w:rsid w:val="006E4ECD"/>
    <w:rsid w:val="007358BC"/>
    <w:rsid w:val="007603E3"/>
    <w:rsid w:val="0076484A"/>
    <w:rsid w:val="0079743F"/>
    <w:rsid w:val="007B2FE0"/>
    <w:rsid w:val="007D10C9"/>
    <w:rsid w:val="007D7EF0"/>
    <w:rsid w:val="007E3407"/>
    <w:rsid w:val="007F1EC6"/>
    <w:rsid w:val="007F415A"/>
    <w:rsid w:val="007F50F8"/>
    <w:rsid w:val="007F57C3"/>
    <w:rsid w:val="008077EF"/>
    <w:rsid w:val="00843BC9"/>
    <w:rsid w:val="008577F1"/>
    <w:rsid w:val="00872630"/>
    <w:rsid w:val="00897751"/>
    <w:rsid w:val="008A42AD"/>
    <w:rsid w:val="008A45E8"/>
    <w:rsid w:val="008A4BA8"/>
    <w:rsid w:val="008B3302"/>
    <w:rsid w:val="008C5499"/>
    <w:rsid w:val="00931C82"/>
    <w:rsid w:val="009358EF"/>
    <w:rsid w:val="00963DBB"/>
    <w:rsid w:val="009774F1"/>
    <w:rsid w:val="009A2A92"/>
    <w:rsid w:val="009A419A"/>
    <w:rsid w:val="009A5BDE"/>
    <w:rsid w:val="009A686E"/>
    <w:rsid w:val="009D2C90"/>
    <w:rsid w:val="00A415B5"/>
    <w:rsid w:val="00A62DFF"/>
    <w:rsid w:val="00AB5299"/>
    <w:rsid w:val="00AC28EF"/>
    <w:rsid w:val="00AC2ED5"/>
    <w:rsid w:val="00AE2043"/>
    <w:rsid w:val="00AE22F3"/>
    <w:rsid w:val="00AF203F"/>
    <w:rsid w:val="00B02522"/>
    <w:rsid w:val="00B15744"/>
    <w:rsid w:val="00B567C5"/>
    <w:rsid w:val="00B61107"/>
    <w:rsid w:val="00B6238F"/>
    <w:rsid w:val="00B67686"/>
    <w:rsid w:val="00B76B7D"/>
    <w:rsid w:val="00B854FD"/>
    <w:rsid w:val="00B9089D"/>
    <w:rsid w:val="00B90A95"/>
    <w:rsid w:val="00BA0AF6"/>
    <w:rsid w:val="00BB133D"/>
    <w:rsid w:val="00BB53D0"/>
    <w:rsid w:val="00BF5F89"/>
    <w:rsid w:val="00C0322E"/>
    <w:rsid w:val="00C10D3C"/>
    <w:rsid w:val="00C13925"/>
    <w:rsid w:val="00C22641"/>
    <w:rsid w:val="00C267AD"/>
    <w:rsid w:val="00C37541"/>
    <w:rsid w:val="00C429FA"/>
    <w:rsid w:val="00C51CC2"/>
    <w:rsid w:val="00C52B20"/>
    <w:rsid w:val="00C609E1"/>
    <w:rsid w:val="00C72992"/>
    <w:rsid w:val="00C72F0D"/>
    <w:rsid w:val="00C741DB"/>
    <w:rsid w:val="00C74670"/>
    <w:rsid w:val="00CA0B7C"/>
    <w:rsid w:val="00CC5289"/>
    <w:rsid w:val="00CD1BAC"/>
    <w:rsid w:val="00CD2B65"/>
    <w:rsid w:val="00CD5689"/>
    <w:rsid w:val="00CF2CAF"/>
    <w:rsid w:val="00D05E5A"/>
    <w:rsid w:val="00D120B4"/>
    <w:rsid w:val="00D121F5"/>
    <w:rsid w:val="00D37CC3"/>
    <w:rsid w:val="00D65632"/>
    <w:rsid w:val="00D65768"/>
    <w:rsid w:val="00D66A0E"/>
    <w:rsid w:val="00D73ECE"/>
    <w:rsid w:val="00D750F7"/>
    <w:rsid w:val="00D86E2B"/>
    <w:rsid w:val="00D946D7"/>
    <w:rsid w:val="00DB3208"/>
    <w:rsid w:val="00DC0D4B"/>
    <w:rsid w:val="00DC5643"/>
    <w:rsid w:val="00DD0D2C"/>
    <w:rsid w:val="00DE056E"/>
    <w:rsid w:val="00DE2139"/>
    <w:rsid w:val="00DE25BF"/>
    <w:rsid w:val="00DE7FF8"/>
    <w:rsid w:val="00DF0086"/>
    <w:rsid w:val="00E13E2A"/>
    <w:rsid w:val="00E23612"/>
    <w:rsid w:val="00E324E0"/>
    <w:rsid w:val="00E42424"/>
    <w:rsid w:val="00E543EA"/>
    <w:rsid w:val="00E6677C"/>
    <w:rsid w:val="00E87708"/>
    <w:rsid w:val="00EB2D20"/>
    <w:rsid w:val="00EF0D6D"/>
    <w:rsid w:val="00EF3F97"/>
    <w:rsid w:val="00F0063C"/>
    <w:rsid w:val="00F06C4D"/>
    <w:rsid w:val="00F9702A"/>
    <w:rsid w:val="00FD1980"/>
    <w:rsid w:val="00FD7E4D"/>
    <w:rsid w:val="00FE473D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9F0C198"/>
  <w15:chartTrackingRefBased/>
  <w15:docId w15:val="{402118F5-0373-415B-B3CE-F7B8461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F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otnet/csharp/fundamentals/coding-style/coding-conven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F1C6E9-4E8E-4509-8330-4BE43833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34</TotalTime>
  <Pages>8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17</cp:revision>
  <cp:lastPrinted>2020-07-13T13:21:00Z</cp:lastPrinted>
  <dcterms:created xsi:type="dcterms:W3CDTF">2021-11-05T15:19:00Z</dcterms:created>
  <dcterms:modified xsi:type="dcterms:W3CDTF">2021-11-05T16:08:00Z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