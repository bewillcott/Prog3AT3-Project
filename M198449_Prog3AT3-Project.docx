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33F1" w14:textId="4149EBDD" w:rsidR="00AB5299" w:rsidRPr="00273709" w:rsidRDefault="008077EF">
      <w:bookmarkStart w:id="0" w:name="_Hlk78477394"/>
      <w:r w:rsidRPr="00273709">
        <w:t>Name:</w:t>
      </w:r>
      <w:r w:rsidR="002C7CCF" w:rsidRPr="00273709">
        <w:t xml:space="preserve"> Bradley Willcott</w:t>
      </w:r>
    </w:p>
    <w:p w14:paraId="7F5C6AD4" w14:textId="4127D2D6" w:rsidR="008077EF" w:rsidRPr="00273709" w:rsidRDefault="008077EF">
      <w:r w:rsidRPr="00273709">
        <w:t xml:space="preserve">ID: </w:t>
      </w:r>
      <w:r w:rsidR="002C7CCF" w:rsidRPr="00273709">
        <w:t>M198449</w:t>
      </w:r>
    </w:p>
    <w:p w14:paraId="177B55C2" w14:textId="389B7A3C" w:rsidR="008077EF" w:rsidRPr="00273709" w:rsidRDefault="008077EF">
      <w:r w:rsidRPr="00273709">
        <w:t xml:space="preserve">Date: </w:t>
      </w:r>
      <w:r w:rsidR="000423FA">
        <w:t>5</w:t>
      </w:r>
      <w:r w:rsidR="007D7EF0">
        <w:t xml:space="preserve"> </w:t>
      </w:r>
      <w:r w:rsidR="006D308D">
        <w:t>Novem</w:t>
      </w:r>
      <w:r w:rsidR="007D7EF0">
        <w:t>ber</w:t>
      </w:r>
      <w:r w:rsidR="0041104F">
        <w:t xml:space="preserve"> 2021</w:t>
      </w:r>
    </w:p>
    <w:bookmarkEnd w:id="0"/>
    <w:p w14:paraId="7195A800" w14:textId="7A407ABC" w:rsidR="008077EF" w:rsidRPr="00BB53D0" w:rsidRDefault="008077EF" w:rsidP="00BB53D0">
      <w:pPr>
        <w:pStyle w:val="Title"/>
        <w:rPr>
          <w:sz w:val="52"/>
          <w:szCs w:val="52"/>
        </w:rPr>
      </w:pPr>
      <w:r w:rsidRPr="00BB53D0">
        <w:rPr>
          <w:sz w:val="52"/>
          <w:szCs w:val="52"/>
        </w:rPr>
        <w:t>Assessment Task (AT</w:t>
      </w:r>
      <w:r w:rsidR="00B90A95">
        <w:rPr>
          <w:sz w:val="52"/>
          <w:szCs w:val="52"/>
        </w:rPr>
        <w:t xml:space="preserve"> </w:t>
      </w:r>
      <w:r w:rsidR="000423FA">
        <w:rPr>
          <w:sz w:val="52"/>
          <w:szCs w:val="52"/>
        </w:rPr>
        <w:t>3 Project</w:t>
      </w:r>
      <w:r w:rsidRPr="00BB53D0">
        <w:rPr>
          <w:sz w:val="52"/>
          <w:szCs w:val="52"/>
        </w:rPr>
        <w:t>)</w:t>
      </w:r>
    </w:p>
    <w:p w14:paraId="155AEE81" w14:textId="02A2DCC3" w:rsidR="007F50F8" w:rsidRDefault="002C7CCF" w:rsidP="007F50F8">
      <w:pPr>
        <w:pStyle w:val="Title"/>
      </w:pPr>
      <w:r>
        <w:t>Jupiter Mining Corporation</w:t>
      </w:r>
    </w:p>
    <w:p w14:paraId="77D2CECA" w14:textId="77777777" w:rsidR="000B6BA5" w:rsidRDefault="000B6BA5"/>
    <w:p w14:paraId="2EA5BA3E" w14:textId="26E69AF1" w:rsidR="000B6BA5" w:rsidRDefault="000B6BA5">
      <w:pPr>
        <w:sectPr w:rsidR="000B6BA5">
          <w:headerReference w:type="first" r:id="rId10"/>
          <w:footerReference w:type="firs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aps/>
          <w:color w:val="auto"/>
          <w:sz w:val="20"/>
          <w:szCs w:val="20"/>
        </w:rPr>
        <w:id w:val="134035688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z w:val="21"/>
          <w:szCs w:val="21"/>
        </w:rPr>
      </w:sdtEndPr>
      <w:sdtContent>
        <w:p w14:paraId="31D08135" w14:textId="77777777" w:rsidR="008077EF" w:rsidRDefault="008077EF">
          <w:pPr>
            <w:pStyle w:val="TOCHeading"/>
          </w:pPr>
          <w:r>
            <w:t>Contents</w:t>
          </w:r>
        </w:p>
        <w:p w14:paraId="645A62A0" w14:textId="1F2A61BD" w:rsidR="00474492" w:rsidRDefault="008077EF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58085" w:history="1">
            <w:r w:rsidR="00474492" w:rsidRPr="0040634A">
              <w:rPr>
                <w:rStyle w:val="Hyperlink"/>
                <w:noProof/>
              </w:rPr>
              <w:t>Figures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_Toc86758085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2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7A867454" w14:textId="1C1AA8EF" w:rsidR="00474492" w:rsidRDefault="000423F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6758086" w:history="1">
            <w:r w:rsidR="00474492" w:rsidRPr="0040634A">
              <w:rPr>
                <w:rStyle w:val="Hyperlink"/>
                <w:rFonts w:eastAsia="Calibri"/>
                <w:noProof/>
              </w:rPr>
              <w:t>Debugging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_Toc86758086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3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1329C36A" w14:textId="7AA65A6B" w:rsidR="00474492" w:rsidRDefault="000423F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6758087" w:history="1">
            <w:r w:rsidR="00474492" w:rsidRPr="0040634A">
              <w:rPr>
                <w:rStyle w:val="Hyperlink"/>
                <w:noProof/>
              </w:rPr>
              <w:t>Testing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_Toc86758087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4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443A6797" w14:textId="04E74229" w:rsidR="00474492" w:rsidRDefault="000423FA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6758088" w:history="1">
            <w:r w:rsidR="00474492" w:rsidRPr="0040634A">
              <w:rPr>
                <w:rStyle w:val="Hyperlink"/>
                <w:noProof/>
              </w:rPr>
              <w:t>References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_Toc86758088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29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0DEF350D" w14:textId="0FA4DA89" w:rsidR="008077EF" w:rsidRDefault="008077EF">
          <w:r>
            <w:rPr>
              <w:b/>
              <w:bCs/>
              <w:noProof/>
            </w:rPr>
            <w:fldChar w:fldCharType="end"/>
          </w:r>
        </w:p>
      </w:sdtContent>
    </w:sdt>
    <w:p w14:paraId="793C4444" w14:textId="59378418" w:rsidR="00D946D7" w:rsidRDefault="00D946D7" w:rsidP="00D946D7">
      <w:pPr>
        <w:pStyle w:val="TOCHeading"/>
      </w:pPr>
      <w:r>
        <w:t>Tables</w:t>
      </w:r>
    </w:p>
    <w:p w14:paraId="6EBEF132" w14:textId="415F14E0" w:rsidR="00474492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86758084" w:history="1">
        <w:r w:rsidR="00474492" w:rsidRPr="00520942">
          <w:rPr>
            <w:rStyle w:val="Hyperlink"/>
            <w:noProof/>
          </w:rPr>
          <w:t>Table 1: Testing results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_Toc86758084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4</w:t>
        </w:r>
        <w:r w:rsidR="00474492">
          <w:rPr>
            <w:noProof/>
            <w:webHidden/>
          </w:rPr>
          <w:fldChar w:fldCharType="end"/>
        </w:r>
      </w:hyperlink>
    </w:p>
    <w:p w14:paraId="0F134214" w14:textId="2E3802FA" w:rsidR="00E324E0" w:rsidRDefault="00043FB9">
      <w:r>
        <w:fldChar w:fldCharType="end"/>
      </w:r>
    </w:p>
    <w:p w14:paraId="0EDE0CD3" w14:textId="77777777" w:rsidR="00D946D7" w:rsidRDefault="00D946D7">
      <w:r>
        <w:br w:type="page"/>
      </w:r>
    </w:p>
    <w:p w14:paraId="7A37499B" w14:textId="7ABA047E" w:rsidR="00D946D7" w:rsidRDefault="00D946D7" w:rsidP="00D946D7">
      <w:pPr>
        <w:pStyle w:val="Heading1"/>
      </w:pPr>
      <w:bookmarkStart w:id="1" w:name="_Toc86758085"/>
      <w:r>
        <w:lastRenderedPageBreak/>
        <w:t>Figures</w:t>
      </w:r>
      <w:bookmarkEnd w:id="1"/>
    </w:p>
    <w:p w14:paraId="3D77B1BC" w14:textId="3FB20C41" w:rsidR="00474492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6758058" w:history="1">
        <w:r w:rsidR="00474492" w:rsidRPr="00750B10">
          <w:rPr>
            <w:rStyle w:val="Hyperlink"/>
            <w:noProof/>
          </w:rPr>
          <w:t>Figure 1 – Showing the response from the server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_Toc86758058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3</w:t>
        </w:r>
        <w:r w:rsidR="00474492">
          <w:rPr>
            <w:noProof/>
            <w:webHidden/>
          </w:rPr>
          <w:fldChar w:fldCharType="end"/>
        </w:r>
      </w:hyperlink>
    </w:p>
    <w:p w14:paraId="33EA41FA" w14:textId="388C473D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59" w:history="1">
        <w:r w:rsidR="00474492" w:rsidRPr="00750B10">
          <w:rPr>
            <w:rStyle w:val="Hyperlink"/>
            <w:noProof/>
          </w:rPr>
          <w:t>Figure 2 - Socket Server started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_Toc86758059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5</w:t>
        </w:r>
        <w:r w:rsidR="00474492">
          <w:rPr>
            <w:noProof/>
            <w:webHidden/>
          </w:rPr>
          <w:fldChar w:fldCharType="end"/>
        </w:r>
      </w:hyperlink>
    </w:p>
    <w:p w14:paraId="3CF1F501" w14:textId="18901659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0" w:history="1">
        <w:r w:rsidR="00474492" w:rsidRPr="00750B10">
          <w:rPr>
            <w:rStyle w:val="Hyperlink"/>
            <w:noProof/>
          </w:rPr>
          <w:t>Figure 3 – GUI program started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_Toc86758060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6</w:t>
        </w:r>
        <w:r w:rsidR="00474492">
          <w:rPr>
            <w:noProof/>
            <w:webHidden/>
          </w:rPr>
          <w:fldChar w:fldCharType="end"/>
        </w:r>
      </w:hyperlink>
    </w:p>
    <w:p w14:paraId="2950F165" w14:textId="4C15CF10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1" w:history="1">
        <w:r w:rsidR="00474492" w:rsidRPr="00750B10">
          <w:rPr>
            <w:rStyle w:val="Hyperlink"/>
            <w:noProof/>
          </w:rPr>
          <w:t>Figure 4 – Display Help/About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_Toc86758061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7</w:t>
        </w:r>
        <w:r w:rsidR="00474492">
          <w:rPr>
            <w:noProof/>
            <w:webHidden/>
          </w:rPr>
          <w:fldChar w:fldCharType="end"/>
        </w:r>
      </w:hyperlink>
    </w:p>
    <w:p w14:paraId="214974DA" w14:textId="26338CE1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2" w:history="1">
        <w:r w:rsidR="00474492" w:rsidRPr="00750B10">
          <w:rPr>
            <w:rStyle w:val="Hyperlink"/>
            <w:noProof/>
          </w:rPr>
          <w:t>Figure 5 – Display Help/About – B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_Toc86758062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7</w:t>
        </w:r>
        <w:r w:rsidR="00474492">
          <w:rPr>
            <w:noProof/>
            <w:webHidden/>
          </w:rPr>
          <w:fldChar w:fldCharType="end"/>
        </w:r>
      </w:hyperlink>
    </w:p>
    <w:p w14:paraId="1A149BC6" w14:textId="7F54A1FF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3" w:history="1">
        <w:r w:rsidR="00474492" w:rsidRPr="00750B10">
          <w:rPr>
            <w:rStyle w:val="Hyperlink"/>
            <w:noProof/>
          </w:rPr>
          <w:t>Figure 6 – Help/Log Console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_Toc86758063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8</w:t>
        </w:r>
        <w:r w:rsidR="00474492">
          <w:rPr>
            <w:noProof/>
            <w:webHidden/>
          </w:rPr>
          <w:fldChar w:fldCharType="end"/>
        </w:r>
      </w:hyperlink>
    </w:p>
    <w:p w14:paraId="23A8C6D6" w14:textId="593BF60D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4" w:history="1">
        <w:r w:rsidR="00474492" w:rsidRPr="00750B10">
          <w:rPr>
            <w:rStyle w:val="Hyperlink"/>
            <w:noProof/>
          </w:rPr>
          <w:t>Figure 7 – Help/Log Console B (Open)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_Toc86758064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9</w:t>
        </w:r>
        <w:r w:rsidR="00474492">
          <w:rPr>
            <w:noProof/>
            <w:webHidden/>
          </w:rPr>
          <w:fldChar w:fldCharType="end"/>
        </w:r>
      </w:hyperlink>
    </w:p>
    <w:p w14:paraId="1CE0B34C" w14:textId="4120469D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5" w:history="1">
        <w:r w:rsidR="00474492" w:rsidRPr="00750B10">
          <w:rPr>
            <w:rStyle w:val="Hyperlink"/>
            <w:noProof/>
          </w:rPr>
          <w:t>Figure 8 – Help/Log Console – C (Show updated menu)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_Toc86758065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10</w:t>
        </w:r>
        <w:r w:rsidR="00474492">
          <w:rPr>
            <w:noProof/>
            <w:webHidden/>
          </w:rPr>
          <w:fldChar w:fldCharType="end"/>
        </w:r>
      </w:hyperlink>
    </w:p>
    <w:p w14:paraId="734B1CE2" w14:textId="5D83A893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6" w:history="1">
        <w:r w:rsidR="00474492" w:rsidRPr="00750B10">
          <w:rPr>
            <w:rStyle w:val="Hyperlink"/>
            <w:noProof/>
          </w:rPr>
          <w:t>Figure 9 – User/New Account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_Toc86758066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11</w:t>
        </w:r>
        <w:r w:rsidR="00474492">
          <w:rPr>
            <w:noProof/>
            <w:webHidden/>
          </w:rPr>
          <w:fldChar w:fldCharType="end"/>
        </w:r>
      </w:hyperlink>
    </w:p>
    <w:p w14:paraId="23A005BC" w14:textId="6537177C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7" w:history="1">
        <w:r w:rsidR="00474492" w:rsidRPr="00750B10">
          <w:rPr>
            <w:rStyle w:val="Hyperlink"/>
            <w:noProof/>
          </w:rPr>
          <w:t>Figure 10 – User/New Account – B (New Account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_Toc86758067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12</w:t>
        </w:r>
        <w:r w:rsidR="00474492">
          <w:rPr>
            <w:noProof/>
            <w:webHidden/>
          </w:rPr>
          <w:fldChar w:fldCharType="end"/>
        </w:r>
      </w:hyperlink>
    </w:p>
    <w:p w14:paraId="4D08CC0C" w14:textId="014AA7A7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8" w:history="1">
        <w:r w:rsidR="00474492" w:rsidRPr="00750B10">
          <w:rPr>
            <w:rStyle w:val="Hyperlink"/>
            <w:noProof/>
          </w:rPr>
          <w:t>Figure 11 – User/New Account – C (Results)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_Toc86758068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13</w:t>
        </w:r>
        <w:r w:rsidR="00474492">
          <w:rPr>
            <w:noProof/>
            <w:webHidden/>
          </w:rPr>
          <w:fldChar w:fldCharType="end"/>
        </w:r>
      </w:hyperlink>
    </w:p>
    <w:p w14:paraId="6588BE86" w14:textId="7E8269C5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9" w:history="1">
        <w:r w:rsidR="00474492" w:rsidRPr="00750B10">
          <w:rPr>
            <w:rStyle w:val="Hyperlink"/>
            <w:noProof/>
          </w:rPr>
          <w:t>Figure 12 – Chat session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_Toc86758069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14</w:t>
        </w:r>
        <w:r w:rsidR="00474492">
          <w:rPr>
            <w:noProof/>
            <w:webHidden/>
          </w:rPr>
          <w:fldChar w:fldCharType="end"/>
        </w:r>
      </w:hyperlink>
    </w:p>
    <w:p w14:paraId="4A021689" w14:textId="152966BF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0" w:history="1">
        <w:r w:rsidR="00474492" w:rsidRPr="00750B10">
          <w:rPr>
            <w:rStyle w:val="Hyperlink"/>
            <w:noProof/>
          </w:rPr>
          <w:t>Figure 13 – Chat session - B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_Toc86758070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15</w:t>
        </w:r>
        <w:r w:rsidR="00474492">
          <w:rPr>
            <w:noProof/>
            <w:webHidden/>
          </w:rPr>
          <w:fldChar w:fldCharType="end"/>
        </w:r>
      </w:hyperlink>
    </w:p>
    <w:p w14:paraId="4D276946" w14:textId="71947FEB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1" w:history="1">
        <w:r w:rsidR="00474492" w:rsidRPr="00750B10">
          <w:rPr>
            <w:rStyle w:val="Hyperlink"/>
            <w:noProof/>
          </w:rPr>
          <w:t>Figure 14 – Chat/Logout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_Toc86758071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16</w:t>
        </w:r>
        <w:r w:rsidR="00474492">
          <w:rPr>
            <w:noProof/>
            <w:webHidden/>
          </w:rPr>
          <w:fldChar w:fldCharType="end"/>
        </w:r>
      </w:hyperlink>
    </w:p>
    <w:p w14:paraId="7BFE84A8" w14:textId="2F7E4A6D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2" w:history="1">
        <w:r w:rsidR="00474492" w:rsidRPr="00750B10">
          <w:rPr>
            <w:rStyle w:val="Hyperlink"/>
            <w:noProof/>
          </w:rPr>
          <w:t>Figure 15 – Chat/Logout - B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_Toc86758072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17</w:t>
        </w:r>
        <w:r w:rsidR="00474492">
          <w:rPr>
            <w:noProof/>
            <w:webHidden/>
          </w:rPr>
          <w:fldChar w:fldCharType="end"/>
        </w:r>
      </w:hyperlink>
    </w:p>
    <w:p w14:paraId="6E342640" w14:textId="6D445F65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3" w:history="1">
        <w:r w:rsidR="00474492" w:rsidRPr="00750B10">
          <w:rPr>
            <w:rStyle w:val="Hyperlink"/>
            <w:noProof/>
          </w:rPr>
          <w:t>Figure 16 – Chat/Login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_Toc86758073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18</w:t>
        </w:r>
        <w:r w:rsidR="00474492">
          <w:rPr>
            <w:noProof/>
            <w:webHidden/>
          </w:rPr>
          <w:fldChar w:fldCharType="end"/>
        </w:r>
      </w:hyperlink>
    </w:p>
    <w:p w14:paraId="61AC63F4" w14:textId="22FBDA07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4" w:history="1">
        <w:r w:rsidR="00474492" w:rsidRPr="00750B10">
          <w:rPr>
            <w:rStyle w:val="Hyperlink"/>
            <w:noProof/>
          </w:rPr>
          <w:t>Figure 17 – Chat/Login – B (Login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_Toc86758074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19</w:t>
        </w:r>
        <w:r w:rsidR="00474492">
          <w:rPr>
            <w:noProof/>
            <w:webHidden/>
          </w:rPr>
          <w:fldChar w:fldCharType="end"/>
        </w:r>
      </w:hyperlink>
    </w:p>
    <w:p w14:paraId="2D83677A" w14:textId="3724D0D5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5" w:history="1">
        <w:r w:rsidR="00474492" w:rsidRPr="00750B10">
          <w:rPr>
            <w:rStyle w:val="Hyperlink"/>
            <w:noProof/>
          </w:rPr>
          <w:t>Figure 18 – Chat/Login – C (Chat session open)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_Toc86758075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20</w:t>
        </w:r>
        <w:r w:rsidR="00474492">
          <w:rPr>
            <w:noProof/>
            <w:webHidden/>
          </w:rPr>
          <w:fldChar w:fldCharType="end"/>
        </w:r>
      </w:hyperlink>
    </w:p>
    <w:p w14:paraId="25257303" w14:textId="12E8A67D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6" w:history="1">
        <w:r w:rsidR="00474492" w:rsidRPr="00750B10">
          <w:rPr>
            <w:rStyle w:val="Hyperlink"/>
            <w:noProof/>
          </w:rPr>
          <w:t>Figure 19 – Try to add new user with no password – A (New Account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_Toc86758076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21</w:t>
        </w:r>
        <w:r w:rsidR="00474492">
          <w:rPr>
            <w:noProof/>
            <w:webHidden/>
          </w:rPr>
          <w:fldChar w:fldCharType="end"/>
        </w:r>
      </w:hyperlink>
    </w:p>
    <w:p w14:paraId="28B9FCB4" w14:textId="2A399F95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7" w:history="1">
        <w:r w:rsidR="00474492" w:rsidRPr="00750B10">
          <w:rPr>
            <w:rStyle w:val="Hyperlink"/>
            <w:noProof/>
          </w:rPr>
          <w:t>Figure 20 - Try to add new user with no password – B (Result: Failed)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_Toc86758077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22</w:t>
        </w:r>
        <w:r w:rsidR="00474492">
          <w:rPr>
            <w:noProof/>
            <w:webHidden/>
          </w:rPr>
          <w:fldChar w:fldCharType="end"/>
        </w:r>
      </w:hyperlink>
    </w:p>
    <w:p w14:paraId="02204B3A" w14:textId="6C6EEC94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8" w:history="1">
        <w:r w:rsidR="00474492" w:rsidRPr="00750B10">
          <w:rPr>
            <w:rStyle w:val="Hyperlink"/>
            <w:noProof/>
          </w:rPr>
          <w:t>Figure 21 – Try to login as non-existent user - A (Login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_Toc86758078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23</w:t>
        </w:r>
        <w:r w:rsidR="00474492">
          <w:rPr>
            <w:noProof/>
            <w:webHidden/>
          </w:rPr>
          <w:fldChar w:fldCharType="end"/>
        </w:r>
      </w:hyperlink>
    </w:p>
    <w:p w14:paraId="2BF2AEA3" w14:textId="280E20F2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9" w:history="1">
        <w:r w:rsidR="00474492" w:rsidRPr="00750B10">
          <w:rPr>
            <w:rStyle w:val="Hyperlink"/>
            <w:noProof/>
          </w:rPr>
          <w:t>Figure 22 - Try to login as non-existent user – B (Result: Failed)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_Toc86758079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24</w:t>
        </w:r>
        <w:r w:rsidR="00474492">
          <w:rPr>
            <w:noProof/>
            <w:webHidden/>
          </w:rPr>
          <w:fldChar w:fldCharType="end"/>
        </w:r>
      </w:hyperlink>
    </w:p>
    <w:p w14:paraId="18227065" w14:textId="3D4DA089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0" w:history="1">
        <w:r w:rsidR="00474492" w:rsidRPr="00750B10">
          <w:rPr>
            <w:rStyle w:val="Hyperlink"/>
            <w:noProof/>
          </w:rPr>
          <w:t>Figure 23 – Help/Log Console – A (Close)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_Toc86758080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25</w:t>
        </w:r>
        <w:r w:rsidR="00474492">
          <w:rPr>
            <w:noProof/>
            <w:webHidden/>
          </w:rPr>
          <w:fldChar w:fldCharType="end"/>
        </w:r>
      </w:hyperlink>
    </w:p>
    <w:p w14:paraId="7C3EA09D" w14:textId="5718AA78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1" w:history="1">
        <w:r w:rsidR="00474492" w:rsidRPr="00750B10">
          <w:rPr>
            <w:rStyle w:val="Hyperlink"/>
            <w:noProof/>
          </w:rPr>
          <w:t>Figure 24 – Help/Log Console - B (Closed)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_Toc86758081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26</w:t>
        </w:r>
        <w:r w:rsidR="00474492">
          <w:rPr>
            <w:noProof/>
            <w:webHidden/>
          </w:rPr>
          <w:fldChar w:fldCharType="end"/>
        </w:r>
      </w:hyperlink>
    </w:p>
    <w:p w14:paraId="09A4A3A5" w14:textId="7EE99E65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2" w:history="1">
        <w:r w:rsidR="00474492" w:rsidRPr="00750B10">
          <w:rPr>
            <w:rStyle w:val="Hyperlink"/>
            <w:noProof/>
          </w:rPr>
          <w:t>Figure 25 – File/Exit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_Toc86758082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27</w:t>
        </w:r>
        <w:r w:rsidR="00474492">
          <w:rPr>
            <w:noProof/>
            <w:webHidden/>
          </w:rPr>
          <w:fldChar w:fldCharType="end"/>
        </w:r>
      </w:hyperlink>
    </w:p>
    <w:p w14:paraId="0C26A71E" w14:textId="32853565" w:rsidR="00474492" w:rsidRDefault="000423FA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3" w:history="1">
        <w:r w:rsidR="00474492" w:rsidRPr="00750B10">
          <w:rPr>
            <w:rStyle w:val="Hyperlink"/>
            <w:noProof/>
          </w:rPr>
          <w:t>Figure 26 – File/Exit - B (Program shutdown)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_Toc86758083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28</w:t>
        </w:r>
        <w:r w:rsidR="00474492">
          <w:rPr>
            <w:noProof/>
            <w:webHidden/>
          </w:rPr>
          <w:fldChar w:fldCharType="end"/>
        </w:r>
      </w:hyperlink>
    </w:p>
    <w:p w14:paraId="7438ACDC" w14:textId="41E5E9E3" w:rsidR="00043FB9" w:rsidRDefault="00043FB9">
      <w:r>
        <w:fldChar w:fldCharType="end"/>
      </w:r>
    </w:p>
    <w:p w14:paraId="42FFF739" w14:textId="70DAB19C" w:rsidR="0041104F" w:rsidRDefault="0041104F">
      <w:pPr>
        <w:rPr>
          <w:rFonts w:asciiTheme="majorHAnsi" w:eastAsia="Calibri" w:hAnsiTheme="majorHAnsi" w:cstheme="majorBidi"/>
          <w:color w:val="F73B08" w:themeColor="accent6" w:themeShade="BF"/>
          <w:sz w:val="40"/>
          <w:szCs w:val="40"/>
        </w:rPr>
      </w:pPr>
      <w:r>
        <w:rPr>
          <w:rFonts w:eastAsia="Calibri"/>
        </w:rPr>
        <w:br w:type="page"/>
      </w:r>
    </w:p>
    <w:p w14:paraId="6476E77A" w14:textId="2B38F446" w:rsidR="008077EF" w:rsidRPr="007F50F8" w:rsidRDefault="002C7CCF" w:rsidP="002C7CCF">
      <w:pPr>
        <w:pStyle w:val="Heading1"/>
        <w:rPr>
          <w:rFonts w:eastAsia="Calibri"/>
        </w:rPr>
      </w:pPr>
      <w:bookmarkStart w:id="2" w:name="_Toc86758086"/>
      <w:r>
        <w:rPr>
          <w:rFonts w:eastAsia="Calibri"/>
        </w:rPr>
        <w:lastRenderedPageBreak/>
        <w:t>Debugging</w:t>
      </w:r>
      <w:bookmarkEnd w:id="2"/>
    </w:p>
    <w:p w14:paraId="2F5076B1" w14:textId="77777777" w:rsidR="00593F5A" w:rsidRDefault="00593F5A" w:rsidP="00593F5A">
      <w:pPr>
        <w:keepNext/>
      </w:pPr>
      <w:r>
        <w:rPr>
          <w:noProof/>
        </w:rPr>
        <w:drawing>
          <wp:inline distT="0" distB="0" distL="0" distR="0" wp14:anchorId="6930BD65" wp14:editId="1AC4BC13">
            <wp:extent cx="4647599" cy="800880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599" cy="800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02F" w14:textId="08DDC477" w:rsidR="00593F5A" w:rsidRDefault="00593F5A" w:rsidP="00593F5A">
      <w:pPr>
        <w:pStyle w:val="Caption"/>
      </w:pPr>
      <w:bookmarkStart w:id="3" w:name="_Toc79932564"/>
      <w:bookmarkStart w:id="4" w:name="_Toc86758058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</w:t>
      </w:r>
      <w:r w:rsidR="000423FA">
        <w:rPr>
          <w:noProof/>
        </w:rPr>
        <w:fldChar w:fldCharType="end"/>
      </w:r>
      <w:r>
        <w:t xml:space="preserve"> </w:t>
      </w:r>
      <w:r w:rsidR="00174AD4">
        <w:t>–</w:t>
      </w:r>
      <w:r>
        <w:t xml:space="preserve"> </w:t>
      </w:r>
      <w:bookmarkEnd w:id="3"/>
      <w:r w:rsidR="00DC5643">
        <w:t xml:space="preserve">Showing </w:t>
      </w:r>
      <w:r w:rsidR="00C72992">
        <w:t xml:space="preserve">the </w:t>
      </w:r>
      <w:r w:rsidR="00357FA9">
        <w:t>response from the server</w:t>
      </w:r>
      <w:bookmarkEnd w:id="4"/>
      <w:r w:rsidR="00C72992">
        <w:t xml:space="preserve"> </w:t>
      </w:r>
    </w:p>
    <w:p w14:paraId="46E386AE" w14:textId="6612DA81" w:rsidR="008077EF" w:rsidRDefault="003B155C" w:rsidP="003B155C">
      <w:pPr>
        <w:pStyle w:val="Heading1"/>
      </w:pPr>
      <w:bookmarkStart w:id="5" w:name="_Toc86758087"/>
      <w:r>
        <w:lastRenderedPageBreak/>
        <w:t>Testing</w:t>
      </w:r>
      <w:bookmarkEnd w:id="5"/>
    </w:p>
    <w:p w14:paraId="007E8DC9" w14:textId="2B038525" w:rsidR="00D73ECE" w:rsidRDefault="00D73ECE" w:rsidP="00D73ECE">
      <w:pPr>
        <w:pStyle w:val="Caption"/>
        <w:keepNext/>
      </w:pPr>
      <w:bookmarkStart w:id="6" w:name="_Toc86758084"/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: Testing results</w:t>
      </w:r>
      <w:bookmarkEnd w:id="6"/>
    </w:p>
    <w:tbl>
      <w:tblPr>
        <w:tblStyle w:val="GridTable5Dark"/>
        <w:tblW w:w="8950" w:type="dxa"/>
        <w:tblLook w:val="0420" w:firstRow="1" w:lastRow="0" w:firstColumn="0" w:lastColumn="0" w:noHBand="0" w:noVBand="1"/>
      </w:tblPr>
      <w:tblGrid>
        <w:gridCol w:w="850"/>
        <w:gridCol w:w="2547"/>
        <w:gridCol w:w="2268"/>
        <w:gridCol w:w="1701"/>
        <w:gridCol w:w="1584"/>
      </w:tblGrid>
      <w:tr w:rsidR="00C22641" w:rsidRPr="003B155C" w14:paraId="36A80F67" w14:textId="77777777" w:rsidTr="00422E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0" w:type="dxa"/>
          </w:tcPr>
          <w:p w14:paraId="5E4D7094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Case</w:t>
            </w:r>
          </w:p>
        </w:tc>
        <w:tc>
          <w:tcPr>
            <w:tcW w:w="2547" w:type="dxa"/>
          </w:tcPr>
          <w:p w14:paraId="5BE4B402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Description</w:t>
            </w:r>
          </w:p>
        </w:tc>
        <w:tc>
          <w:tcPr>
            <w:tcW w:w="2268" w:type="dxa"/>
          </w:tcPr>
          <w:p w14:paraId="6FDA8D2F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Expected</w:t>
            </w:r>
          </w:p>
        </w:tc>
        <w:tc>
          <w:tcPr>
            <w:tcW w:w="1701" w:type="dxa"/>
          </w:tcPr>
          <w:p w14:paraId="2E6749D3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Actual</w:t>
            </w:r>
          </w:p>
        </w:tc>
        <w:tc>
          <w:tcPr>
            <w:tcW w:w="1584" w:type="dxa"/>
          </w:tcPr>
          <w:p w14:paraId="4B87DFF8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Evidence</w:t>
            </w:r>
          </w:p>
        </w:tc>
      </w:tr>
      <w:tr w:rsidR="00357FA9" w14:paraId="6B8526B1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73D6E7B" w14:textId="648C1D90" w:rsidR="00357FA9" w:rsidRDefault="00357FA9" w:rsidP="00B97BF6">
            <w:pPr>
              <w:jc w:val="center"/>
            </w:pPr>
            <w:r>
              <w:t>#1</w:t>
            </w:r>
          </w:p>
        </w:tc>
        <w:tc>
          <w:tcPr>
            <w:tcW w:w="2547" w:type="dxa"/>
          </w:tcPr>
          <w:p w14:paraId="4AC42C2A" w14:textId="6D8A6634" w:rsidR="00357FA9" w:rsidRDefault="00357FA9" w:rsidP="00B97BF6">
            <w:r>
              <w:t>Start Socket Server</w:t>
            </w:r>
          </w:p>
        </w:tc>
        <w:tc>
          <w:tcPr>
            <w:tcW w:w="2268" w:type="dxa"/>
          </w:tcPr>
          <w:p w14:paraId="62DF2C09" w14:textId="3677848E" w:rsidR="00357FA9" w:rsidRDefault="00357FA9" w:rsidP="00B97BF6">
            <w:r>
              <w:t>Displays opening title and status messages</w:t>
            </w:r>
          </w:p>
        </w:tc>
        <w:tc>
          <w:tcPr>
            <w:tcW w:w="1701" w:type="dxa"/>
          </w:tcPr>
          <w:p w14:paraId="26A93AE0" w14:textId="637E4404" w:rsidR="00357FA9" w:rsidRDefault="00357FA9" w:rsidP="00B97BF6">
            <w:r>
              <w:t>As expected</w:t>
            </w:r>
          </w:p>
        </w:tc>
        <w:tc>
          <w:tcPr>
            <w:tcW w:w="1584" w:type="dxa"/>
          </w:tcPr>
          <w:p w14:paraId="4544628A" w14:textId="17873B14" w:rsidR="00357FA9" w:rsidRDefault="00357FA9" w:rsidP="0030556D">
            <w:r>
              <w:t>Figure 2</w:t>
            </w:r>
          </w:p>
        </w:tc>
      </w:tr>
      <w:tr w:rsidR="00122B36" w14:paraId="09C2821C" w14:textId="77777777" w:rsidTr="00422E2C">
        <w:tc>
          <w:tcPr>
            <w:tcW w:w="850" w:type="dxa"/>
          </w:tcPr>
          <w:p w14:paraId="76344752" w14:textId="2C57F55D" w:rsidR="00122B36" w:rsidRDefault="00122B36" w:rsidP="00B97BF6">
            <w:pPr>
              <w:jc w:val="center"/>
            </w:pPr>
            <w:r>
              <w:t>#</w:t>
            </w:r>
            <w:r w:rsidR="00357FA9">
              <w:t>2</w:t>
            </w:r>
          </w:p>
        </w:tc>
        <w:tc>
          <w:tcPr>
            <w:tcW w:w="2547" w:type="dxa"/>
          </w:tcPr>
          <w:p w14:paraId="4EA10DA6" w14:textId="5BA57302" w:rsidR="00122B36" w:rsidRDefault="00122B36" w:rsidP="00B97BF6">
            <w:r>
              <w:t xml:space="preserve">Run the </w:t>
            </w:r>
            <w:r w:rsidR="00C72992">
              <w:t>GUI</w:t>
            </w:r>
            <w:r>
              <w:t xml:space="preserve"> program</w:t>
            </w:r>
          </w:p>
        </w:tc>
        <w:tc>
          <w:tcPr>
            <w:tcW w:w="2268" w:type="dxa"/>
          </w:tcPr>
          <w:p w14:paraId="139572B2" w14:textId="0259F4E5" w:rsidR="00122B36" w:rsidRDefault="00122B36" w:rsidP="00B97BF6">
            <w:r>
              <w:t xml:space="preserve">Display </w:t>
            </w:r>
            <w:r w:rsidR="00C72992">
              <w:t xml:space="preserve">the </w:t>
            </w:r>
            <w:r>
              <w:t>program</w:t>
            </w:r>
          </w:p>
        </w:tc>
        <w:tc>
          <w:tcPr>
            <w:tcW w:w="1701" w:type="dxa"/>
          </w:tcPr>
          <w:p w14:paraId="675DE4E3" w14:textId="3847B923" w:rsidR="00122B36" w:rsidRDefault="00122B36" w:rsidP="00B97BF6">
            <w:r>
              <w:t>As expected</w:t>
            </w:r>
          </w:p>
        </w:tc>
        <w:tc>
          <w:tcPr>
            <w:tcW w:w="1584" w:type="dxa"/>
          </w:tcPr>
          <w:p w14:paraId="1822CA95" w14:textId="2853AD27" w:rsidR="00122B36" w:rsidRDefault="00122B36" w:rsidP="0030556D">
            <w:r>
              <w:t xml:space="preserve">Figure </w:t>
            </w:r>
            <w:r w:rsidR="00357FA9">
              <w:t>3</w:t>
            </w:r>
          </w:p>
        </w:tc>
      </w:tr>
      <w:tr w:rsidR="00286E0A" w14:paraId="733BA378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E129E92" w14:textId="758A1D21" w:rsidR="00286E0A" w:rsidRDefault="00286E0A" w:rsidP="00B97BF6">
            <w:pPr>
              <w:jc w:val="center"/>
            </w:pPr>
            <w:r>
              <w:t>#</w:t>
            </w:r>
            <w:r w:rsidR="00357FA9">
              <w:t>3</w:t>
            </w:r>
          </w:p>
        </w:tc>
        <w:tc>
          <w:tcPr>
            <w:tcW w:w="2547" w:type="dxa"/>
          </w:tcPr>
          <w:p w14:paraId="2B5A4AEA" w14:textId="7A179097" w:rsidR="00286E0A" w:rsidRDefault="006D3F8B" w:rsidP="00B97BF6">
            <w:r>
              <w:t>Display Help/About</w:t>
            </w:r>
          </w:p>
        </w:tc>
        <w:tc>
          <w:tcPr>
            <w:tcW w:w="2268" w:type="dxa"/>
          </w:tcPr>
          <w:p w14:paraId="41F8C0DC" w14:textId="797C96B4" w:rsidR="00286E0A" w:rsidRDefault="00A62DFF" w:rsidP="00B97BF6">
            <w:r>
              <w:t xml:space="preserve">Show </w:t>
            </w:r>
            <w:r w:rsidR="006D3F8B">
              <w:t>dialog box</w:t>
            </w:r>
          </w:p>
        </w:tc>
        <w:tc>
          <w:tcPr>
            <w:tcW w:w="1701" w:type="dxa"/>
          </w:tcPr>
          <w:p w14:paraId="7F0B8731" w14:textId="23105C6C" w:rsidR="00286E0A" w:rsidRDefault="00286E0A" w:rsidP="00B97BF6">
            <w:r>
              <w:t xml:space="preserve">As </w:t>
            </w:r>
            <w:r w:rsidR="007F415A">
              <w:t>e</w:t>
            </w:r>
            <w:r>
              <w:t>xpected</w:t>
            </w:r>
          </w:p>
        </w:tc>
        <w:tc>
          <w:tcPr>
            <w:tcW w:w="1584" w:type="dxa"/>
          </w:tcPr>
          <w:p w14:paraId="7C422AD0" w14:textId="35E154C0" w:rsidR="00286E0A" w:rsidRDefault="00286E0A" w:rsidP="0030556D">
            <w:r>
              <w:t xml:space="preserve">Figure </w:t>
            </w:r>
            <w:r w:rsidR="00357FA9">
              <w:t>4</w:t>
            </w:r>
          </w:p>
          <w:p w14:paraId="784E69BE" w14:textId="7B976BDA" w:rsidR="006D3F8B" w:rsidRDefault="006D3F8B" w:rsidP="0030556D">
            <w:r>
              <w:t xml:space="preserve">Figure </w:t>
            </w:r>
            <w:r w:rsidR="00357FA9">
              <w:t>5</w:t>
            </w:r>
          </w:p>
        </w:tc>
      </w:tr>
      <w:tr w:rsidR="00C22641" w14:paraId="6A31B709" w14:textId="77777777" w:rsidTr="00422E2C">
        <w:tc>
          <w:tcPr>
            <w:tcW w:w="850" w:type="dxa"/>
          </w:tcPr>
          <w:p w14:paraId="6863A1E1" w14:textId="7A5F8696" w:rsidR="003B155C" w:rsidRDefault="00500717" w:rsidP="00B97BF6">
            <w:pPr>
              <w:jc w:val="center"/>
            </w:pPr>
            <w:r>
              <w:t>#</w:t>
            </w:r>
            <w:r w:rsidR="00357FA9">
              <w:t>4</w:t>
            </w:r>
          </w:p>
        </w:tc>
        <w:tc>
          <w:tcPr>
            <w:tcW w:w="2547" w:type="dxa"/>
          </w:tcPr>
          <w:p w14:paraId="51462F2C" w14:textId="24378339" w:rsidR="003B155C" w:rsidRDefault="00F0063C" w:rsidP="00B97BF6">
            <w:r>
              <w:t xml:space="preserve">Show </w:t>
            </w:r>
            <w:r w:rsidR="00EB2D20">
              <w:t>Log</w:t>
            </w:r>
            <w:r>
              <w:t xml:space="preserve"> Console</w:t>
            </w:r>
          </w:p>
        </w:tc>
        <w:tc>
          <w:tcPr>
            <w:tcW w:w="2268" w:type="dxa"/>
          </w:tcPr>
          <w:p w14:paraId="0C8C7D2F" w14:textId="63BEDEEA" w:rsidR="003B155C" w:rsidRDefault="00EB2D20" w:rsidP="00B97BF6">
            <w:proofErr w:type="spellStart"/>
            <w:r>
              <w:t>LogConsole</w:t>
            </w:r>
            <w:proofErr w:type="spellEnd"/>
            <w:r w:rsidR="00F0063C">
              <w:t xml:space="preserve"> Window open</w:t>
            </w:r>
          </w:p>
        </w:tc>
        <w:tc>
          <w:tcPr>
            <w:tcW w:w="1701" w:type="dxa"/>
          </w:tcPr>
          <w:p w14:paraId="04AB3185" w14:textId="304BE75C" w:rsidR="003B155C" w:rsidRDefault="00F9702A" w:rsidP="00B97BF6">
            <w:r>
              <w:t>As expected</w:t>
            </w:r>
          </w:p>
        </w:tc>
        <w:tc>
          <w:tcPr>
            <w:tcW w:w="1584" w:type="dxa"/>
          </w:tcPr>
          <w:p w14:paraId="33904622" w14:textId="3E2E2617" w:rsidR="0030556D" w:rsidRDefault="0030556D" w:rsidP="00A62DFF">
            <w:r>
              <w:t xml:space="preserve">Figure </w:t>
            </w:r>
            <w:r w:rsidR="00F0063C">
              <w:t>6</w:t>
            </w:r>
          </w:p>
          <w:p w14:paraId="7694D52C" w14:textId="77777777" w:rsidR="0045502C" w:rsidRDefault="0045502C" w:rsidP="00A62DFF">
            <w:r>
              <w:t xml:space="preserve">Figure </w:t>
            </w:r>
            <w:r w:rsidR="00F0063C">
              <w:t>7</w:t>
            </w:r>
          </w:p>
          <w:p w14:paraId="36976CB2" w14:textId="192CAE7F" w:rsidR="00EB2D20" w:rsidRDefault="00EB2D20" w:rsidP="00A62DFF">
            <w:r>
              <w:t>Figure 8</w:t>
            </w:r>
          </w:p>
        </w:tc>
      </w:tr>
      <w:tr w:rsidR="00C72992" w14:paraId="3F2B4188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556B1EC4" w14:textId="4CB3CD6A" w:rsidR="00C72992" w:rsidRDefault="007F415A" w:rsidP="00B97BF6">
            <w:pPr>
              <w:jc w:val="center"/>
            </w:pPr>
            <w:r>
              <w:t>#</w:t>
            </w:r>
            <w:r w:rsidR="00357FA9">
              <w:t>5</w:t>
            </w:r>
          </w:p>
        </w:tc>
        <w:tc>
          <w:tcPr>
            <w:tcW w:w="2547" w:type="dxa"/>
          </w:tcPr>
          <w:p w14:paraId="22154A06" w14:textId="77777777" w:rsidR="00F06C4D" w:rsidRDefault="00F06C4D" w:rsidP="00B97BF6">
            <w:r>
              <w:t xml:space="preserve">Create a new user account: </w:t>
            </w:r>
          </w:p>
          <w:p w14:paraId="52AB0195" w14:textId="77777777" w:rsidR="00C72992" w:rsidRDefault="00F06C4D" w:rsidP="00B97BF6">
            <w:r>
              <w:t>User: “Peter”</w:t>
            </w:r>
          </w:p>
          <w:p w14:paraId="09883526" w14:textId="194DBED0" w:rsidR="00F06C4D" w:rsidRDefault="00F06C4D" w:rsidP="00B97BF6">
            <w:r>
              <w:t>Password: “Rab</w:t>
            </w:r>
            <w:r w:rsidR="006A04FA">
              <w:t>b</w:t>
            </w:r>
            <w:r>
              <w:t>it”</w:t>
            </w:r>
          </w:p>
        </w:tc>
        <w:tc>
          <w:tcPr>
            <w:tcW w:w="2268" w:type="dxa"/>
          </w:tcPr>
          <w:p w14:paraId="496BB484" w14:textId="4B7DA6FF" w:rsidR="00C72992" w:rsidRDefault="007F415A" w:rsidP="00B97BF6">
            <w:r>
              <w:t xml:space="preserve">Display </w:t>
            </w:r>
            <w:r w:rsidR="00E543EA">
              <w:t>New Account</w:t>
            </w:r>
            <w:r w:rsidR="008B3302">
              <w:t xml:space="preserve"> form, show process in </w:t>
            </w:r>
            <w:proofErr w:type="spellStart"/>
            <w:r w:rsidR="008B3302">
              <w:t>LogConsole</w:t>
            </w:r>
            <w:proofErr w:type="spellEnd"/>
            <w:r w:rsidR="008B3302">
              <w:t xml:space="preserve"> and Command window of Server</w:t>
            </w:r>
          </w:p>
        </w:tc>
        <w:tc>
          <w:tcPr>
            <w:tcW w:w="1701" w:type="dxa"/>
          </w:tcPr>
          <w:p w14:paraId="43F91142" w14:textId="00A28F03" w:rsidR="00C72992" w:rsidRDefault="007F415A" w:rsidP="00B97BF6">
            <w:r>
              <w:t>As expected</w:t>
            </w:r>
          </w:p>
        </w:tc>
        <w:tc>
          <w:tcPr>
            <w:tcW w:w="1584" w:type="dxa"/>
          </w:tcPr>
          <w:p w14:paraId="71B77552" w14:textId="1490CD58" w:rsidR="00C72992" w:rsidRDefault="007F415A" w:rsidP="00A62DFF">
            <w:r>
              <w:t xml:space="preserve">Figure </w:t>
            </w:r>
            <w:r w:rsidR="008B3302">
              <w:t>9</w:t>
            </w:r>
          </w:p>
          <w:p w14:paraId="644755F0" w14:textId="06BC23AE" w:rsidR="007F415A" w:rsidRDefault="007F415A" w:rsidP="00A62DFF">
            <w:r>
              <w:t xml:space="preserve">Figure </w:t>
            </w:r>
            <w:r w:rsidR="008B3302">
              <w:t>10</w:t>
            </w:r>
          </w:p>
          <w:p w14:paraId="4517DAA2" w14:textId="6366971A" w:rsidR="000951EE" w:rsidRDefault="007F415A" w:rsidP="00A62DFF">
            <w:r>
              <w:t xml:space="preserve">Figure </w:t>
            </w:r>
            <w:r w:rsidR="008B3302">
              <w:t>11</w:t>
            </w:r>
          </w:p>
        </w:tc>
      </w:tr>
      <w:tr w:rsidR="00C72992" w14:paraId="60EC51FF" w14:textId="77777777" w:rsidTr="00422E2C">
        <w:tc>
          <w:tcPr>
            <w:tcW w:w="850" w:type="dxa"/>
          </w:tcPr>
          <w:p w14:paraId="797DDF96" w14:textId="21289DD4" w:rsidR="00C72992" w:rsidRDefault="00685AD9" w:rsidP="00B97BF6">
            <w:pPr>
              <w:jc w:val="center"/>
            </w:pPr>
            <w:r>
              <w:t>#</w:t>
            </w:r>
            <w:r w:rsidR="00357FA9">
              <w:t>6</w:t>
            </w:r>
          </w:p>
        </w:tc>
        <w:tc>
          <w:tcPr>
            <w:tcW w:w="2547" w:type="dxa"/>
          </w:tcPr>
          <w:p w14:paraId="6CF76DE2" w14:textId="7230788B" w:rsidR="00C72992" w:rsidRDefault="008A42AD" w:rsidP="00B97BF6">
            <w:r>
              <w:t>Show use of Chat session</w:t>
            </w:r>
          </w:p>
        </w:tc>
        <w:tc>
          <w:tcPr>
            <w:tcW w:w="2268" w:type="dxa"/>
          </w:tcPr>
          <w:p w14:paraId="6B3F629F" w14:textId="221C247A" w:rsidR="00C72992" w:rsidRDefault="009A5BDE" w:rsidP="00B97BF6">
            <w:r>
              <w:t>Show results</w:t>
            </w:r>
          </w:p>
        </w:tc>
        <w:tc>
          <w:tcPr>
            <w:tcW w:w="1701" w:type="dxa"/>
          </w:tcPr>
          <w:p w14:paraId="79B760C6" w14:textId="080AABDF" w:rsidR="00C72992" w:rsidRDefault="00685AD9" w:rsidP="00B97BF6">
            <w:r>
              <w:t>As expected</w:t>
            </w:r>
          </w:p>
        </w:tc>
        <w:tc>
          <w:tcPr>
            <w:tcW w:w="1584" w:type="dxa"/>
          </w:tcPr>
          <w:p w14:paraId="56555CE7" w14:textId="77777777" w:rsidR="00C72992" w:rsidRDefault="00685AD9" w:rsidP="00A62DFF">
            <w:r>
              <w:t>Figure 12</w:t>
            </w:r>
          </w:p>
          <w:p w14:paraId="0B08853E" w14:textId="7A606B02" w:rsidR="00685AD9" w:rsidRDefault="00685AD9" w:rsidP="00A62DFF">
            <w:r>
              <w:t>Figure 13</w:t>
            </w:r>
          </w:p>
        </w:tc>
      </w:tr>
      <w:tr w:rsidR="00C72992" w14:paraId="6957A54B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5127F7F" w14:textId="3D845DB2" w:rsidR="00C72992" w:rsidRDefault="008577F1" w:rsidP="00B97BF6">
            <w:pPr>
              <w:jc w:val="center"/>
            </w:pPr>
            <w:r>
              <w:t>#</w:t>
            </w:r>
            <w:r w:rsidR="00357FA9">
              <w:t>7</w:t>
            </w:r>
          </w:p>
        </w:tc>
        <w:tc>
          <w:tcPr>
            <w:tcW w:w="2547" w:type="dxa"/>
          </w:tcPr>
          <w:p w14:paraId="11B21F81" w14:textId="03A4913C" w:rsidR="00C72992" w:rsidRDefault="009A5BDE" w:rsidP="00B97BF6">
            <w:r>
              <w:t>Log out of Chat session</w:t>
            </w:r>
          </w:p>
        </w:tc>
        <w:tc>
          <w:tcPr>
            <w:tcW w:w="2268" w:type="dxa"/>
          </w:tcPr>
          <w:p w14:paraId="796F4EB5" w14:textId="75DD6479" w:rsidR="00C72992" w:rsidRDefault="008577F1" w:rsidP="00B97BF6">
            <w:r>
              <w:t>Back to empty page</w:t>
            </w:r>
          </w:p>
        </w:tc>
        <w:tc>
          <w:tcPr>
            <w:tcW w:w="1701" w:type="dxa"/>
          </w:tcPr>
          <w:p w14:paraId="3E2B7475" w14:textId="5DDFF909" w:rsidR="00C72992" w:rsidRDefault="008577F1" w:rsidP="00B97BF6">
            <w:r>
              <w:t>As expected</w:t>
            </w:r>
          </w:p>
        </w:tc>
        <w:tc>
          <w:tcPr>
            <w:tcW w:w="1584" w:type="dxa"/>
          </w:tcPr>
          <w:p w14:paraId="5E3C97DC" w14:textId="03396D0A" w:rsidR="00C72992" w:rsidRDefault="008577F1" w:rsidP="00A62DFF">
            <w:r>
              <w:t>Figure 1</w:t>
            </w:r>
            <w:r w:rsidR="009A5BDE">
              <w:t>4</w:t>
            </w:r>
          </w:p>
          <w:p w14:paraId="241F8C57" w14:textId="4CF62D5A" w:rsidR="008577F1" w:rsidRDefault="008577F1" w:rsidP="00A62DFF">
            <w:r>
              <w:t>Figure 1</w:t>
            </w:r>
            <w:r w:rsidR="009A5BDE">
              <w:t>5</w:t>
            </w:r>
          </w:p>
        </w:tc>
      </w:tr>
      <w:tr w:rsidR="00C72992" w14:paraId="2F9CB91A" w14:textId="77777777" w:rsidTr="00422E2C">
        <w:tc>
          <w:tcPr>
            <w:tcW w:w="850" w:type="dxa"/>
          </w:tcPr>
          <w:p w14:paraId="43E16479" w14:textId="3B94A076" w:rsidR="00C72992" w:rsidRDefault="002111EF" w:rsidP="00B97BF6">
            <w:pPr>
              <w:jc w:val="center"/>
            </w:pPr>
            <w:r>
              <w:t>#</w:t>
            </w:r>
            <w:r w:rsidR="00357FA9">
              <w:t>8</w:t>
            </w:r>
          </w:p>
        </w:tc>
        <w:tc>
          <w:tcPr>
            <w:tcW w:w="2547" w:type="dxa"/>
          </w:tcPr>
          <w:p w14:paraId="21D4376B" w14:textId="77777777" w:rsidR="00C72992" w:rsidRDefault="00E543EA" w:rsidP="00B97BF6">
            <w:r>
              <w:t>Login as:</w:t>
            </w:r>
          </w:p>
          <w:p w14:paraId="39872B11" w14:textId="77777777" w:rsidR="00E543EA" w:rsidRDefault="00E543EA" w:rsidP="00E543EA">
            <w:r>
              <w:t>User: “Peter”</w:t>
            </w:r>
          </w:p>
          <w:p w14:paraId="38D85198" w14:textId="118C0E62" w:rsidR="00E543EA" w:rsidRDefault="00E543EA" w:rsidP="00E543EA">
            <w:r>
              <w:t>Password: “Rabbit”</w:t>
            </w:r>
          </w:p>
        </w:tc>
        <w:tc>
          <w:tcPr>
            <w:tcW w:w="2268" w:type="dxa"/>
          </w:tcPr>
          <w:p w14:paraId="5DBF13AD" w14:textId="5013E6A6" w:rsidR="00C72992" w:rsidRDefault="00E543EA" w:rsidP="00B97BF6">
            <w:r>
              <w:t xml:space="preserve">Display Login form, show process in </w:t>
            </w:r>
            <w:proofErr w:type="spellStart"/>
            <w:r>
              <w:t>LogConsole</w:t>
            </w:r>
            <w:proofErr w:type="spellEnd"/>
            <w:r>
              <w:t xml:space="preserve"> and Command window of Server</w:t>
            </w:r>
          </w:p>
        </w:tc>
        <w:tc>
          <w:tcPr>
            <w:tcW w:w="1701" w:type="dxa"/>
          </w:tcPr>
          <w:p w14:paraId="0662BD6D" w14:textId="63428293" w:rsidR="00C72992" w:rsidRDefault="002111EF" w:rsidP="00B97BF6">
            <w:r>
              <w:t>As expected</w:t>
            </w:r>
          </w:p>
        </w:tc>
        <w:tc>
          <w:tcPr>
            <w:tcW w:w="1584" w:type="dxa"/>
          </w:tcPr>
          <w:p w14:paraId="6977C060" w14:textId="77777777" w:rsidR="00E543EA" w:rsidRDefault="00E543EA" w:rsidP="00A62DFF">
            <w:r>
              <w:t>Figure 16</w:t>
            </w:r>
          </w:p>
          <w:p w14:paraId="4C14D9C6" w14:textId="7681B7DE" w:rsidR="00C72992" w:rsidRDefault="002111EF" w:rsidP="00A62DFF">
            <w:r>
              <w:t>Figure 17</w:t>
            </w:r>
          </w:p>
          <w:p w14:paraId="1509AF74" w14:textId="34726323" w:rsidR="002111EF" w:rsidRDefault="002111EF" w:rsidP="00DF0086">
            <w:r>
              <w:t>Figure 18</w:t>
            </w:r>
          </w:p>
        </w:tc>
      </w:tr>
      <w:tr w:rsidR="00C72992" w14:paraId="630B01C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2A75EA9F" w14:textId="611B4416" w:rsidR="00C72992" w:rsidRDefault="009A686E" w:rsidP="00B97BF6">
            <w:pPr>
              <w:jc w:val="center"/>
            </w:pPr>
            <w:r>
              <w:t>#</w:t>
            </w:r>
            <w:r w:rsidR="00357FA9">
              <w:t>9</w:t>
            </w:r>
          </w:p>
        </w:tc>
        <w:tc>
          <w:tcPr>
            <w:tcW w:w="2547" w:type="dxa"/>
          </w:tcPr>
          <w:p w14:paraId="2F3C3098" w14:textId="77777777" w:rsidR="00C72992" w:rsidRDefault="009A686E" w:rsidP="00B97BF6">
            <w:r>
              <w:t xml:space="preserve">Try to add </w:t>
            </w:r>
            <w:r w:rsidR="0020084B">
              <w:t>new user:</w:t>
            </w:r>
          </w:p>
          <w:p w14:paraId="751C79CF" w14:textId="77777777" w:rsidR="0020084B" w:rsidRDefault="0020084B" w:rsidP="00B97BF6">
            <w:r>
              <w:t>User: “</w:t>
            </w:r>
            <w:proofErr w:type="spellStart"/>
            <w:r>
              <w:t>Nutter</w:t>
            </w:r>
            <w:proofErr w:type="spellEnd"/>
            <w:r>
              <w:t>”</w:t>
            </w:r>
          </w:p>
          <w:p w14:paraId="08B696E1" w14:textId="49F82EE3" w:rsidR="0020084B" w:rsidRDefault="0020084B" w:rsidP="00B97BF6">
            <w:r>
              <w:t>Password: “”</w:t>
            </w:r>
          </w:p>
        </w:tc>
        <w:tc>
          <w:tcPr>
            <w:tcW w:w="2268" w:type="dxa"/>
          </w:tcPr>
          <w:p w14:paraId="13064961" w14:textId="6F672B7A" w:rsidR="00C72992" w:rsidRDefault="009A686E" w:rsidP="00B97BF6">
            <w:r>
              <w:t xml:space="preserve">Show </w:t>
            </w:r>
            <w:r w:rsidR="0020084B">
              <w:t>results:</w:t>
            </w:r>
          </w:p>
          <w:p w14:paraId="63FBE0DA" w14:textId="2DF9C060" w:rsidR="00C13925" w:rsidRDefault="00C13925" w:rsidP="00B97BF6">
            <w:r>
              <w:t>Failed to create new account, not logged in</w:t>
            </w:r>
          </w:p>
          <w:p w14:paraId="5FC6E34B" w14:textId="7513C8AB" w:rsidR="0020084B" w:rsidRDefault="0020084B" w:rsidP="00B97BF6"/>
        </w:tc>
        <w:tc>
          <w:tcPr>
            <w:tcW w:w="1701" w:type="dxa"/>
          </w:tcPr>
          <w:p w14:paraId="6C0A9EDE" w14:textId="701F0D75" w:rsidR="00C72992" w:rsidRDefault="009A686E" w:rsidP="00B97BF6">
            <w:r>
              <w:t>As expected</w:t>
            </w:r>
          </w:p>
        </w:tc>
        <w:tc>
          <w:tcPr>
            <w:tcW w:w="1584" w:type="dxa"/>
          </w:tcPr>
          <w:p w14:paraId="1D7F1F85" w14:textId="7940D8C9" w:rsidR="00DF0086" w:rsidRDefault="00DF0086" w:rsidP="00A62DFF">
            <w:r>
              <w:t>Figure 19</w:t>
            </w:r>
          </w:p>
          <w:p w14:paraId="6E7D96B1" w14:textId="5BA89493" w:rsidR="00843BC9" w:rsidRDefault="009A686E" w:rsidP="00C13925">
            <w:r>
              <w:t>Figure 20</w:t>
            </w:r>
          </w:p>
        </w:tc>
      </w:tr>
      <w:tr w:rsidR="00C72992" w14:paraId="680F8630" w14:textId="77777777" w:rsidTr="00422E2C">
        <w:tc>
          <w:tcPr>
            <w:tcW w:w="850" w:type="dxa"/>
          </w:tcPr>
          <w:p w14:paraId="38511F44" w14:textId="4A25AD6D" w:rsidR="00C72992" w:rsidRDefault="00843BC9" w:rsidP="00B97BF6">
            <w:pPr>
              <w:jc w:val="center"/>
            </w:pPr>
            <w:r>
              <w:t>#</w:t>
            </w:r>
            <w:r w:rsidR="00357FA9">
              <w:t>10</w:t>
            </w:r>
          </w:p>
        </w:tc>
        <w:tc>
          <w:tcPr>
            <w:tcW w:w="2547" w:type="dxa"/>
          </w:tcPr>
          <w:p w14:paraId="283D47B2" w14:textId="77777777" w:rsidR="00C72992" w:rsidRDefault="00843BC9" w:rsidP="00B97BF6">
            <w:r>
              <w:t xml:space="preserve">Try to </w:t>
            </w:r>
            <w:r w:rsidR="00C13925">
              <w:t>Login as:</w:t>
            </w:r>
          </w:p>
          <w:p w14:paraId="5E1BB8D0" w14:textId="77777777" w:rsidR="00C13925" w:rsidRDefault="00C13925" w:rsidP="00B97BF6">
            <w:r>
              <w:t>User: “</w:t>
            </w:r>
            <w:proofErr w:type="spellStart"/>
            <w:r>
              <w:t>Nutter</w:t>
            </w:r>
            <w:proofErr w:type="spellEnd"/>
            <w:r>
              <w:t>”</w:t>
            </w:r>
          </w:p>
          <w:p w14:paraId="1B294EF8" w14:textId="5F55889F" w:rsidR="00C13925" w:rsidRDefault="00C13925" w:rsidP="00B97BF6">
            <w:r>
              <w:t>Password: “”</w:t>
            </w:r>
          </w:p>
        </w:tc>
        <w:tc>
          <w:tcPr>
            <w:tcW w:w="2268" w:type="dxa"/>
          </w:tcPr>
          <w:p w14:paraId="079AA7A4" w14:textId="77777777" w:rsidR="00C13925" w:rsidRDefault="00C13925" w:rsidP="00C13925">
            <w:r>
              <w:t>Show results:</w:t>
            </w:r>
          </w:p>
          <w:p w14:paraId="531E065C" w14:textId="4D6B2E2A" w:rsidR="00C13925" w:rsidRDefault="00C13925" w:rsidP="00C13925">
            <w:r>
              <w:t xml:space="preserve">Failed </w:t>
            </w:r>
            <w:r w:rsidR="00C10D3C">
              <w:t xml:space="preserve">to </w:t>
            </w:r>
            <w:r>
              <w:t>login</w:t>
            </w:r>
          </w:p>
          <w:p w14:paraId="1AC73CB7" w14:textId="04ECB2F9" w:rsidR="00C72992" w:rsidRDefault="00C72992" w:rsidP="00B97BF6"/>
        </w:tc>
        <w:tc>
          <w:tcPr>
            <w:tcW w:w="1701" w:type="dxa"/>
          </w:tcPr>
          <w:p w14:paraId="6870E9EE" w14:textId="3CAFCB3B" w:rsidR="00C72992" w:rsidRDefault="00843BC9" w:rsidP="00B97BF6">
            <w:r>
              <w:t>As expected</w:t>
            </w:r>
          </w:p>
        </w:tc>
        <w:tc>
          <w:tcPr>
            <w:tcW w:w="1584" w:type="dxa"/>
          </w:tcPr>
          <w:p w14:paraId="18A60AF6" w14:textId="7E2C7D28" w:rsidR="00C72992" w:rsidRDefault="00843BC9" w:rsidP="00A62DFF">
            <w:r>
              <w:t>Figure 2</w:t>
            </w:r>
            <w:r w:rsidR="00C13925">
              <w:t>1</w:t>
            </w:r>
          </w:p>
          <w:p w14:paraId="4ECB4B2B" w14:textId="39672DB9" w:rsidR="00843BC9" w:rsidRDefault="00843BC9" w:rsidP="00A62DFF">
            <w:r>
              <w:t xml:space="preserve">Figure </w:t>
            </w:r>
            <w:r w:rsidR="00C13925">
              <w:t>22</w:t>
            </w:r>
          </w:p>
        </w:tc>
      </w:tr>
      <w:tr w:rsidR="00C72992" w14:paraId="058C64C9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69BC9E9" w14:textId="6624B52B" w:rsidR="00C72992" w:rsidRDefault="00BF5F89" w:rsidP="00B97BF6">
            <w:pPr>
              <w:jc w:val="center"/>
            </w:pPr>
            <w:r>
              <w:t>#1</w:t>
            </w:r>
            <w:r w:rsidR="00357FA9">
              <w:t>1</w:t>
            </w:r>
          </w:p>
        </w:tc>
        <w:tc>
          <w:tcPr>
            <w:tcW w:w="2547" w:type="dxa"/>
          </w:tcPr>
          <w:p w14:paraId="119DCDC2" w14:textId="74EC8ADA" w:rsidR="00C72992" w:rsidRDefault="00487C73" w:rsidP="00B97BF6">
            <w:r>
              <w:t>Close Log Console</w:t>
            </w:r>
          </w:p>
        </w:tc>
        <w:tc>
          <w:tcPr>
            <w:tcW w:w="2268" w:type="dxa"/>
          </w:tcPr>
          <w:p w14:paraId="6DEB4458" w14:textId="67674483" w:rsidR="00C72992" w:rsidRDefault="00487C73" w:rsidP="00B97BF6">
            <w:proofErr w:type="spellStart"/>
            <w:r>
              <w:t>LogConsole</w:t>
            </w:r>
            <w:proofErr w:type="spellEnd"/>
            <w:r>
              <w:t xml:space="preserve"> hidden</w:t>
            </w:r>
          </w:p>
        </w:tc>
        <w:tc>
          <w:tcPr>
            <w:tcW w:w="1701" w:type="dxa"/>
          </w:tcPr>
          <w:p w14:paraId="75A9DF00" w14:textId="532FF368" w:rsidR="00C72992" w:rsidRDefault="00BF5F89" w:rsidP="00B97BF6">
            <w:r>
              <w:t>As expected</w:t>
            </w:r>
          </w:p>
        </w:tc>
        <w:tc>
          <w:tcPr>
            <w:tcW w:w="1584" w:type="dxa"/>
          </w:tcPr>
          <w:p w14:paraId="78075B5D" w14:textId="149FFDE7" w:rsidR="00C72992" w:rsidRDefault="00BF5F89" w:rsidP="00A62DFF">
            <w:r>
              <w:t xml:space="preserve">Figure </w:t>
            </w:r>
            <w:r w:rsidR="00487C73">
              <w:t>23</w:t>
            </w:r>
          </w:p>
          <w:p w14:paraId="10DCE6BC" w14:textId="7E45E11D" w:rsidR="00BF5F89" w:rsidRDefault="00BF5F89" w:rsidP="00487C73">
            <w:r>
              <w:t xml:space="preserve">Figure </w:t>
            </w:r>
            <w:r w:rsidR="00487C73">
              <w:t>24</w:t>
            </w:r>
          </w:p>
        </w:tc>
      </w:tr>
      <w:tr w:rsidR="00C72992" w14:paraId="5F714823" w14:textId="77777777" w:rsidTr="00422E2C">
        <w:tc>
          <w:tcPr>
            <w:tcW w:w="850" w:type="dxa"/>
          </w:tcPr>
          <w:p w14:paraId="7603261E" w14:textId="25E3DA79" w:rsidR="00C72992" w:rsidRDefault="004F4215" w:rsidP="00B97BF6">
            <w:pPr>
              <w:jc w:val="center"/>
            </w:pPr>
            <w:r>
              <w:t>#1</w:t>
            </w:r>
            <w:r w:rsidR="00357FA9">
              <w:t>2</w:t>
            </w:r>
          </w:p>
        </w:tc>
        <w:tc>
          <w:tcPr>
            <w:tcW w:w="2547" w:type="dxa"/>
          </w:tcPr>
          <w:p w14:paraId="71DA4874" w14:textId="2EA109AC" w:rsidR="00C72992" w:rsidRDefault="006E4ECD" w:rsidP="00B97BF6">
            <w:r>
              <w:t>File/</w:t>
            </w:r>
            <w:r w:rsidR="004F4215">
              <w:t>Exit</w:t>
            </w:r>
          </w:p>
        </w:tc>
        <w:tc>
          <w:tcPr>
            <w:tcW w:w="2268" w:type="dxa"/>
          </w:tcPr>
          <w:p w14:paraId="5E1A7835" w14:textId="3C7E4B02" w:rsidR="00C72992" w:rsidRDefault="004F4215" w:rsidP="00B97BF6">
            <w:r>
              <w:t>Program terminates without complaints.</w:t>
            </w:r>
          </w:p>
        </w:tc>
        <w:tc>
          <w:tcPr>
            <w:tcW w:w="1701" w:type="dxa"/>
          </w:tcPr>
          <w:p w14:paraId="38828303" w14:textId="3CD7AE10" w:rsidR="00C72992" w:rsidRDefault="004F4215" w:rsidP="00B97BF6">
            <w:r>
              <w:t>As expected</w:t>
            </w:r>
          </w:p>
        </w:tc>
        <w:tc>
          <w:tcPr>
            <w:tcW w:w="1584" w:type="dxa"/>
          </w:tcPr>
          <w:p w14:paraId="0AD65237" w14:textId="21A3B4C9" w:rsidR="00C72992" w:rsidRDefault="004F4215" w:rsidP="00A62DFF">
            <w:r>
              <w:t xml:space="preserve">Figure </w:t>
            </w:r>
            <w:r w:rsidR="006E4ECD">
              <w:t>25</w:t>
            </w:r>
          </w:p>
          <w:p w14:paraId="01E8EA4D" w14:textId="5146D787" w:rsidR="004F4215" w:rsidRDefault="004F4215" w:rsidP="00A62DFF">
            <w:r>
              <w:t xml:space="preserve">Figure </w:t>
            </w:r>
            <w:r w:rsidR="006E4ECD">
              <w:t>26</w:t>
            </w:r>
          </w:p>
        </w:tc>
      </w:tr>
      <w:tr w:rsidR="007D10C9" w14:paraId="6AD000C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52297C91" w14:textId="71583136" w:rsidR="007D10C9" w:rsidRDefault="007D10C9" w:rsidP="00B97BF6">
            <w:pPr>
              <w:jc w:val="center"/>
            </w:pPr>
          </w:p>
        </w:tc>
        <w:tc>
          <w:tcPr>
            <w:tcW w:w="2547" w:type="dxa"/>
          </w:tcPr>
          <w:p w14:paraId="1C9CA40A" w14:textId="1467E8BC" w:rsidR="007D10C9" w:rsidRDefault="007D10C9" w:rsidP="00B97BF6">
            <w:r>
              <w:t>Check modifications to New Account form processing:</w:t>
            </w:r>
          </w:p>
        </w:tc>
        <w:tc>
          <w:tcPr>
            <w:tcW w:w="2268" w:type="dxa"/>
          </w:tcPr>
          <w:p w14:paraId="404DD38C" w14:textId="77777777" w:rsidR="007D10C9" w:rsidRDefault="007D10C9" w:rsidP="00B97BF6"/>
        </w:tc>
        <w:tc>
          <w:tcPr>
            <w:tcW w:w="1701" w:type="dxa"/>
          </w:tcPr>
          <w:p w14:paraId="04B97961" w14:textId="77777777" w:rsidR="007D10C9" w:rsidRDefault="007D10C9" w:rsidP="00B97BF6"/>
        </w:tc>
        <w:tc>
          <w:tcPr>
            <w:tcW w:w="1584" w:type="dxa"/>
          </w:tcPr>
          <w:p w14:paraId="5A7237B5" w14:textId="77777777" w:rsidR="007D10C9" w:rsidRDefault="007D10C9" w:rsidP="00A62DFF"/>
        </w:tc>
      </w:tr>
      <w:tr w:rsidR="007D10C9" w14:paraId="28AC9BA3" w14:textId="77777777" w:rsidTr="00422E2C">
        <w:tc>
          <w:tcPr>
            <w:tcW w:w="850" w:type="dxa"/>
          </w:tcPr>
          <w:p w14:paraId="48BBC7CF" w14:textId="1BBA2C05" w:rsidR="007D10C9" w:rsidRDefault="007D10C9" w:rsidP="00B97BF6">
            <w:pPr>
              <w:jc w:val="center"/>
            </w:pPr>
            <w:r>
              <w:t>#13</w:t>
            </w:r>
          </w:p>
        </w:tc>
        <w:tc>
          <w:tcPr>
            <w:tcW w:w="2547" w:type="dxa"/>
          </w:tcPr>
          <w:p w14:paraId="66ED3C78" w14:textId="0AEAF0C4" w:rsidR="007D10C9" w:rsidRDefault="007D10C9" w:rsidP="00B97BF6">
            <w:r>
              <w:t>Try to Submit with blank Username</w:t>
            </w:r>
          </w:p>
        </w:tc>
        <w:tc>
          <w:tcPr>
            <w:tcW w:w="2268" w:type="dxa"/>
          </w:tcPr>
          <w:p w14:paraId="3635B37E" w14:textId="713E4027" w:rsidR="007D10C9" w:rsidRDefault="007D10C9" w:rsidP="00B97BF6">
            <w:r>
              <w:t>Show error message and highlight Username label</w:t>
            </w:r>
          </w:p>
        </w:tc>
        <w:tc>
          <w:tcPr>
            <w:tcW w:w="1701" w:type="dxa"/>
          </w:tcPr>
          <w:p w14:paraId="4533B1D4" w14:textId="353EDF6E" w:rsidR="007D10C9" w:rsidRDefault="007D10C9" w:rsidP="00B97BF6">
            <w:r>
              <w:t xml:space="preserve">As expected </w:t>
            </w:r>
          </w:p>
        </w:tc>
        <w:tc>
          <w:tcPr>
            <w:tcW w:w="1584" w:type="dxa"/>
          </w:tcPr>
          <w:p w14:paraId="5998EBFB" w14:textId="77777777" w:rsidR="007D10C9" w:rsidRDefault="007D10C9" w:rsidP="00A62DFF">
            <w:r>
              <w:t>Figure 27</w:t>
            </w:r>
          </w:p>
          <w:p w14:paraId="6B39EFAC" w14:textId="146B8725" w:rsidR="00077C8F" w:rsidRDefault="00077C8F" w:rsidP="00A62DFF">
            <w:r>
              <w:t>Figure 28</w:t>
            </w:r>
          </w:p>
        </w:tc>
      </w:tr>
      <w:tr w:rsidR="007D10C9" w14:paraId="5EB3824B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0DB8353" w14:textId="1E92D549" w:rsidR="007D10C9" w:rsidRDefault="00077C8F" w:rsidP="00B97BF6">
            <w:pPr>
              <w:jc w:val="center"/>
            </w:pPr>
            <w:r>
              <w:t>#14</w:t>
            </w:r>
          </w:p>
        </w:tc>
        <w:tc>
          <w:tcPr>
            <w:tcW w:w="2547" w:type="dxa"/>
          </w:tcPr>
          <w:p w14:paraId="0049C918" w14:textId="21F07381" w:rsidR="007D10C9" w:rsidRDefault="00077C8F" w:rsidP="00B97BF6">
            <w:r>
              <w:t>Try to submit with blank Password</w:t>
            </w:r>
          </w:p>
        </w:tc>
        <w:tc>
          <w:tcPr>
            <w:tcW w:w="2268" w:type="dxa"/>
          </w:tcPr>
          <w:p w14:paraId="29B44B34" w14:textId="6FDB9269" w:rsidR="007D10C9" w:rsidRDefault="00077C8F" w:rsidP="00B97BF6">
            <w:r>
              <w:t>Show error message and highlight Password label</w:t>
            </w:r>
          </w:p>
        </w:tc>
        <w:tc>
          <w:tcPr>
            <w:tcW w:w="1701" w:type="dxa"/>
          </w:tcPr>
          <w:p w14:paraId="04B5D2AF" w14:textId="6431C90F" w:rsidR="007D10C9" w:rsidRDefault="00077C8F" w:rsidP="00B97BF6">
            <w:r>
              <w:t>As expected</w:t>
            </w:r>
          </w:p>
        </w:tc>
        <w:tc>
          <w:tcPr>
            <w:tcW w:w="1584" w:type="dxa"/>
          </w:tcPr>
          <w:p w14:paraId="4E6047E9" w14:textId="07BFB1BA" w:rsidR="00077C8F" w:rsidRDefault="00077C8F" w:rsidP="00411ABA">
            <w:r>
              <w:t>Figure 29</w:t>
            </w:r>
          </w:p>
        </w:tc>
      </w:tr>
      <w:tr w:rsidR="007D10C9" w14:paraId="0D18B053" w14:textId="77777777" w:rsidTr="00422E2C">
        <w:tc>
          <w:tcPr>
            <w:tcW w:w="850" w:type="dxa"/>
          </w:tcPr>
          <w:p w14:paraId="279A707B" w14:textId="7EDDCF61" w:rsidR="007D10C9" w:rsidRDefault="00590519" w:rsidP="00B97BF6">
            <w:pPr>
              <w:jc w:val="center"/>
            </w:pPr>
            <w:r>
              <w:t>#15</w:t>
            </w:r>
          </w:p>
        </w:tc>
        <w:tc>
          <w:tcPr>
            <w:tcW w:w="2547" w:type="dxa"/>
          </w:tcPr>
          <w:p w14:paraId="6AD9F479" w14:textId="23D50340" w:rsidR="007D10C9" w:rsidRDefault="00590519" w:rsidP="00B97BF6">
            <w:r>
              <w:t>Try to submit without entering the same Password into the second password field</w:t>
            </w:r>
          </w:p>
        </w:tc>
        <w:tc>
          <w:tcPr>
            <w:tcW w:w="2268" w:type="dxa"/>
          </w:tcPr>
          <w:p w14:paraId="4684C556" w14:textId="260083BB" w:rsidR="007D10C9" w:rsidRDefault="00590519" w:rsidP="00B97BF6">
            <w:r>
              <w:t>Show error message and highlight Confirm Password label</w:t>
            </w:r>
          </w:p>
        </w:tc>
        <w:tc>
          <w:tcPr>
            <w:tcW w:w="1701" w:type="dxa"/>
          </w:tcPr>
          <w:p w14:paraId="6E9345FD" w14:textId="11954B67" w:rsidR="007D10C9" w:rsidRDefault="00590519" w:rsidP="00B97BF6">
            <w:r>
              <w:t>As expected</w:t>
            </w:r>
          </w:p>
        </w:tc>
        <w:tc>
          <w:tcPr>
            <w:tcW w:w="1584" w:type="dxa"/>
          </w:tcPr>
          <w:p w14:paraId="667CD9B0" w14:textId="77777777" w:rsidR="007D10C9" w:rsidRDefault="00590519" w:rsidP="00A62DFF">
            <w:r>
              <w:t>Figure 30</w:t>
            </w:r>
          </w:p>
          <w:p w14:paraId="1064B491" w14:textId="77777777" w:rsidR="00590519" w:rsidRDefault="00590519" w:rsidP="00A62DFF">
            <w:r>
              <w:t>Figure 31</w:t>
            </w:r>
          </w:p>
          <w:p w14:paraId="22F0DB45" w14:textId="50FE9473" w:rsidR="00DE25BF" w:rsidRDefault="00DE25BF" w:rsidP="00A62DFF">
            <w:r>
              <w:t>Figure 32</w:t>
            </w:r>
          </w:p>
        </w:tc>
      </w:tr>
      <w:tr w:rsidR="00411ABA" w14:paraId="3DE62B73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CA39622" w14:textId="502D9F21" w:rsidR="00411ABA" w:rsidRDefault="002A581D" w:rsidP="00B97BF6">
            <w:pPr>
              <w:jc w:val="center"/>
            </w:pPr>
            <w:r>
              <w:t>#16</w:t>
            </w:r>
          </w:p>
        </w:tc>
        <w:tc>
          <w:tcPr>
            <w:tcW w:w="2547" w:type="dxa"/>
          </w:tcPr>
          <w:p w14:paraId="7AC35DE8" w14:textId="17BC60B5" w:rsidR="00411ABA" w:rsidRDefault="002A581D" w:rsidP="00B97BF6">
            <w:r>
              <w:t>Use Reset button to clear the form</w:t>
            </w:r>
          </w:p>
        </w:tc>
        <w:tc>
          <w:tcPr>
            <w:tcW w:w="2268" w:type="dxa"/>
          </w:tcPr>
          <w:p w14:paraId="33F67907" w14:textId="79056D14" w:rsidR="00411ABA" w:rsidRDefault="002A581D" w:rsidP="00B97BF6">
            <w:r>
              <w:t xml:space="preserve">Show all fields empty and labels reset to default </w:t>
            </w:r>
            <w:proofErr w:type="spellStart"/>
            <w:r>
              <w:t>color</w:t>
            </w:r>
            <w:proofErr w:type="spellEnd"/>
          </w:p>
        </w:tc>
        <w:tc>
          <w:tcPr>
            <w:tcW w:w="1701" w:type="dxa"/>
          </w:tcPr>
          <w:p w14:paraId="118DE32D" w14:textId="20FAEB0B" w:rsidR="00411ABA" w:rsidRDefault="002A581D" w:rsidP="00B97BF6">
            <w:r>
              <w:t>As expected</w:t>
            </w:r>
          </w:p>
        </w:tc>
        <w:tc>
          <w:tcPr>
            <w:tcW w:w="1584" w:type="dxa"/>
          </w:tcPr>
          <w:p w14:paraId="4E80116E" w14:textId="77777777" w:rsidR="00411ABA" w:rsidRDefault="002A581D" w:rsidP="00A62DFF">
            <w:r>
              <w:t>Figure 33</w:t>
            </w:r>
          </w:p>
          <w:p w14:paraId="0B5102D4" w14:textId="27F290D9" w:rsidR="002A581D" w:rsidRDefault="002A581D" w:rsidP="00A62DFF">
            <w:r>
              <w:t>Figure 34</w:t>
            </w:r>
          </w:p>
        </w:tc>
      </w:tr>
    </w:tbl>
    <w:p w14:paraId="5D464422" w14:textId="39F2361F" w:rsidR="000D5080" w:rsidRDefault="000D5080" w:rsidP="007F50F8"/>
    <w:p w14:paraId="594CA232" w14:textId="77777777" w:rsidR="00357FA9" w:rsidRDefault="00357FA9" w:rsidP="00357FA9">
      <w:pPr>
        <w:keepNext/>
      </w:pPr>
      <w:r>
        <w:rPr>
          <w:noProof/>
        </w:rPr>
        <w:lastRenderedPageBreak/>
        <w:drawing>
          <wp:inline distT="0" distB="0" distL="0" distR="0" wp14:anchorId="45A4DDD0" wp14:editId="11BECB81">
            <wp:extent cx="5731510" cy="819467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2485" w14:textId="3AD148CC" w:rsidR="00357FA9" w:rsidRDefault="00357FA9" w:rsidP="00357FA9">
      <w:pPr>
        <w:pStyle w:val="Caption"/>
      </w:pPr>
      <w:bookmarkStart w:id="7" w:name="_Toc86758059"/>
      <w:r>
        <w:t xml:space="preserve">Figure </w:t>
      </w:r>
      <w:fldSimple w:instr=" SEQ Figure \* ARABIC ">
        <w:r w:rsidR="0076484A">
          <w:rPr>
            <w:noProof/>
          </w:rPr>
          <w:t>2</w:t>
        </w:r>
      </w:fldSimple>
      <w:r>
        <w:t xml:space="preserve"> - Socket Server started</w:t>
      </w:r>
      <w:bookmarkEnd w:id="7"/>
    </w:p>
    <w:p w14:paraId="3C531E54" w14:textId="77777777" w:rsidR="00B61107" w:rsidRDefault="00122B36" w:rsidP="00B61107">
      <w:pPr>
        <w:keepNext/>
      </w:pPr>
      <w:r>
        <w:rPr>
          <w:noProof/>
        </w:rPr>
        <w:lastRenderedPageBreak/>
        <w:drawing>
          <wp:inline distT="0" distB="0" distL="0" distR="0" wp14:anchorId="595D03EA" wp14:editId="1D31127A">
            <wp:extent cx="4924800" cy="8485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800" cy="84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74A6" w14:textId="778F28C3" w:rsidR="00AE22F3" w:rsidRDefault="00B61107" w:rsidP="00B61107">
      <w:pPr>
        <w:pStyle w:val="Caption"/>
      </w:pPr>
      <w:bookmarkStart w:id="8" w:name="_Toc86758060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3</w:t>
      </w:r>
      <w:r w:rsidR="000423FA">
        <w:rPr>
          <w:noProof/>
        </w:rPr>
        <w:fldChar w:fldCharType="end"/>
      </w:r>
      <w:r>
        <w:t xml:space="preserve"> </w:t>
      </w:r>
      <w:r w:rsidR="00340B14">
        <w:t>–</w:t>
      </w:r>
      <w:r>
        <w:t xml:space="preserve"> </w:t>
      </w:r>
      <w:r w:rsidR="00340B14">
        <w:t>GUI program started</w:t>
      </w:r>
      <w:bookmarkEnd w:id="8"/>
    </w:p>
    <w:p w14:paraId="56F8F9D9" w14:textId="77777777" w:rsidR="006A5308" w:rsidRDefault="006A5308" w:rsidP="006A5308">
      <w:pPr>
        <w:keepNext/>
      </w:pPr>
      <w:r>
        <w:rPr>
          <w:noProof/>
        </w:rPr>
        <w:lastRenderedPageBreak/>
        <w:drawing>
          <wp:inline distT="0" distB="0" distL="0" distR="0" wp14:anchorId="0F775123" wp14:editId="3C84B9F3">
            <wp:extent cx="3700556" cy="37964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556" cy="379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A6F" w14:textId="63A8DB95" w:rsidR="00342B17" w:rsidRDefault="006A5308" w:rsidP="006A5308">
      <w:pPr>
        <w:pStyle w:val="Caption"/>
      </w:pPr>
      <w:bookmarkStart w:id="9" w:name="_Toc86758061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4</w:t>
      </w:r>
      <w:r w:rsidR="000423FA">
        <w:rPr>
          <w:noProof/>
        </w:rPr>
        <w:fldChar w:fldCharType="end"/>
      </w:r>
      <w:r>
        <w:t xml:space="preserve"> </w:t>
      </w:r>
      <w:r w:rsidR="00A62DFF">
        <w:t>–</w:t>
      </w:r>
      <w:r>
        <w:t xml:space="preserve"> </w:t>
      </w:r>
      <w:r w:rsidR="006D3F8B">
        <w:t>Display Help/About - A</w:t>
      </w:r>
      <w:bookmarkEnd w:id="9"/>
    </w:p>
    <w:p w14:paraId="75A4C8E2" w14:textId="77777777" w:rsidR="003A7940" w:rsidRDefault="003A7940" w:rsidP="003A7940">
      <w:pPr>
        <w:keepNext/>
      </w:pPr>
      <w:r>
        <w:rPr>
          <w:noProof/>
        </w:rPr>
        <w:drawing>
          <wp:inline distT="0" distB="0" distL="0" distR="0" wp14:anchorId="7E84695A" wp14:editId="54496087">
            <wp:extent cx="3715200" cy="417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6457" w14:textId="46248827" w:rsidR="00342B17" w:rsidRDefault="003A7940" w:rsidP="003A7940">
      <w:pPr>
        <w:pStyle w:val="Caption"/>
      </w:pPr>
      <w:bookmarkStart w:id="10" w:name="_Toc86758062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5</w:t>
      </w:r>
      <w:r w:rsidR="000423FA">
        <w:rPr>
          <w:noProof/>
        </w:rPr>
        <w:fldChar w:fldCharType="end"/>
      </w:r>
      <w:r>
        <w:t xml:space="preserve"> </w:t>
      </w:r>
      <w:r w:rsidR="00A62DFF">
        <w:t>–</w:t>
      </w:r>
      <w:r>
        <w:t xml:space="preserve"> </w:t>
      </w:r>
      <w:r w:rsidR="006D3F8B">
        <w:t>Display Help/About – B</w:t>
      </w:r>
      <w:bookmarkEnd w:id="10"/>
    </w:p>
    <w:p w14:paraId="59CD8AD8" w14:textId="77777777" w:rsidR="00641640" w:rsidRDefault="00641640" w:rsidP="00641640">
      <w:pPr>
        <w:keepNext/>
      </w:pPr>
      <w:r>
        <w:rPr>
          <w:noProof/>
        </w:rPr>
        <w:lastRenderedPageBreak/>
        <w:drawing>
          <wp:inline distT="0" distB="0" distL="0" distR="0" wp14:anchorId="6EE92CC5" wp14:editId="20F88686">
            <wp:extent cx="3694325" cy="3790282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25" cy="3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1714" w14:textId="2FBB7C1C" w:rsidR="006D3F8B" w:rsidRDefault="00641640" w:rsidP="00641640">
      <w:pPr>
        <w:pStyle w:val="Caption"/>
      </w:pPr>
      <w:bookmarkStart w:id="11" w:name="_Toc86758063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6</w:t>
      </w:r>
      <w:r w:rsidR="000423FA">
        <w:rPr>
          <w:noProof/>
        </w:rPr>
        <w:fldChar w:fldCharType="end"/>
      </w:r>
      <w:r>
        <w:t xml:space="preserve"> </w:t>
      </w:r>
      <w:r w:rsidR="000D1C6D">
        <w:t>–</w:t>
      </w:r>
      <w:r>
        <w:t xml:space="preserve"> </w:t>
      </w:r>
      <w:r w:rsidR="000D1C6D">
        <w:t>Help/Log Console</w:t>
      </w:r>
      <w:r>
        <w:t xml:space="preserve"> - A</w:t>
      </w:r>
      <w:bookmarkEnd w:id="11"/>
    </w:p>
    <w:p w14:paraId="0A709B1C" w14:textId="77777777" w:rsidR="00641640" w:rsidRDefault="00641640" w:rsidP="00641640">
      <w:pPr>
        <w:keepNext/>
      </w:pPr>
      <w:r>
        <w:rPr>
          <w:noProof/>
        </w:rPr>
        <w:lastRenderedPageBreak/>
        <w:drawing>
          <wp:inline distT="0" distB="0" distL="0" distR="0" wp14:anchorId="3B5B3EE4" wp14:editId="62C64C38">
            <wp:extent cx="5472000" cy="757800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75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565" w14:textId="5A9A7828" w:rsidR="006D3F8B" w:rsidRDefault="00641640" w:rsidP="00641640">
      <w:pPr>
        <w:pStyle w:val="Caption"/>
      </w:pPr>
      <w:bookmarkStart w:id="12" w:name="_Toc86758064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7</w:t>
      </w:r>
      <w:r w:rsidR="000423FA">
        <w:rPr>
          <w:noProof/>
        </w:rPr>
        <w:fldChar w:fldCharType="end"/>
      </w:r>
      <w:r>
        <w:t xml:space="preserve"> </w:t>
      </w:r>
      <w:r w:rsidR="000D1C6D">
        <w:t>–</w:t>
      </w:r>
      <w:r>
        <w:t xml:space="preserve"> </w:t>
      </w:r>
      <w:r w:rsidR="000D1C6D">
        <w:t>Help/Log Console B (Open)</w:t>
      </w:r>
      <w:bookmarkEnd w:id="12"/>
    </w:p>
    <w:p w14:paraId="6A3AAF73" w14:textId="77777777" w:rsidR="007F1EC6" w:rsidRDefault="00DE056E" w:rsidP="007F1EC6">
      <w:pPr>
        <w:keepNext/>
      </w:pPr>
      <w:r>
        <w:rPr>
          <w:noProof/>
        </w:rPr>
        <w:lastRenderedPageBreak/>
        <w:drawing>
          <wp:inline distT="0" distB="0" distL="0" distR="0" wp14:anchorId="50FDBE1F" wp14:editId="00351620">
            <wp:extent cx="5464800" cy="7617600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00" cy="76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643F" w14:textId="29868043" w:rsidR="006D3F8B" w:rsidRDefault="007F1EC6" w:rsidP="007F1EC6">
      <w:pPr>
        <w:pStyle w:val="Caption"/>
      </w:pPr>
      <w:bookmarkStart w:id="13" w:name="_Toc86758065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8</w:t>
      </w:r>
      <w:r w:rsidR="000423FA">
        <w:rPr>
          <w:noProof/>
        </w:rPr>
        <w:fldChar w:fldCharType="end"/>
      </w:r>
      <w:r>
        <w:t xml:space="preserve"> </w:t>
      </w:r>
      <w:r w:rsidR="000D1C6D">
        <w:t>–</w:t>
      </w:r>
      <w:r>
        <w:t xml:space="preserve"> </w:t>
      </w:r>
      <w:r w:rsidR="000D1C6D">
        <w:t>Help/Log Console – C (Show updated menu)</w:t>
      </w:r>
      <w:bookmarkEnd w:id="13"/>
    </w:p>
    <w:p w14:paraId="6D6508DF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0697A24E" wp14:editId="4575F2AB">
            <wp:extent cx="4903200" cy="844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00" cy="8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970A" w14:textId="3C7C4DC5" w:rsidR="006D3F8B" w:rsidRDefault="00FD1980" w:rsidP="00FD1980">
      <w:pPr>
        <w:pStyle w:val="Caption"/>
      </w:pPr>
      <w:bookmarkStart w:id="14" w:name="_Toc86758066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9</w:t>
      </w:r>
      <w:r w:rsidR="000423FA">
        <w:rPr>
          <w:noProof/>
        </w:rPr>
        <w:fldChar w:fldCharType="end"/>
      </w:r>
      <w:r w:rsidRPr="008C3CFD">
        <w:t xml:space="preserve"> </w:t>
      </w:r>
      <w:r w:rsidR="008B3302">
        <w:t>–</w:t>
      </w:r>
      <w:r w:rsidRPr="008C3CFD">
        <w:t xml:space="preserve"> </w:t>
      </w:r>
      <w:r w:rsidR="00672AC4">
        <w:t>User/New A</w:t>
      </w:r>
      <w:r w:rsidR="008B3302">
        <w:t>ccount - A</w:t>
      </w:r>
      <w:bookmarkEnd w:id="14"/>
    </w:p>
    <w:p w14:paraId="6F90F2FE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1CD78911" wp14:editId="199BE4D7">
            <wp:extent cx="4831200" cy="8323200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4418" w14:textId="10D5FEA2" w:rsidR="00FD1980" w:rsidRDefault="00FD1980" w:rsidP="00FD1980">
      <w:pPr>
        <w:pStyle w:val="Caption"/>
      </w:pPr>
      <w:bookmarkStart w:id="15" w:name="_Toc86758067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10</w:t>
      </w:r>
      <w:r w:rsidR="000423FA">
        <w:rPr>
          <w:noProof/>
        </w:rPr>
        <w:fldChar w:fldCharType="end"/>
      </w:r>
      <w:r w:rsidRPr="00FF3DD5">
        <w:t xml:space="preserve"> </w:t>
      </w:r>
      <w:r w:rsidR="008B3302">
        <w:t>–</w:t>
      </w:r>
      <w:r w:rsidRPr="00FF3DD5">
        <w:t xml:space="preserve"> </w:t>
      </w:r>
      <w:r w:rsidR="00672AC4">
        <w:t>User/New Account</w:t>
      </w:r>
      <w:r w:rsidR="008B3302">
        <w:t xml:space="preserve"> – B (</w:t>
      </w:r>
      <w:r w:rsidR="00672AC4">
        <w:t>New Account</w:t>
      </w:r>
      <w:r w:rsidR="008B3302">
        <w:t xml:space="preserve"> form)</w:t>
      </w:r>
      <w:bookmarkEnd w:id="15"/>
    </w:p>
    <w:p w14:paraId="4385B58E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4FC8836A" wp14:editId="354C844A">
            <wp:extent cx="4867200" cy="838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83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146F" w14:textId="2154F5CC" w:rsidR="00FD1980" w:rsidRDefault="00FD1980" w:rsidP="00FD1980">
      <w:pPr>
        <w:pStyle w:val="Caption"/>
      </w:pPr>
      <w:bookmarkStart w:id="16" w:name="_Toc86758068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11</w:t>
      </w:r>
      <w:r w:rsidR="000423FA">
        <w:rPr>
          <w:noProof/>
        </w:rPr>
        <w:fldChar w:fldCharType="end"/>
      </w:r>
      <w:r w:rsidRPr="00A3263C">
        <w:t xml:space="preserve"> </w:t>
      </w:r>
      <w:r w:rsidR="008B3302">
        <w:t>–</w:t>
      </w:r>
      <w:r w:rsidRPr="00A3263C">
        <w:t xml:space="preserve"> </w:t>
      </w:r>
      <w:r w:rsidR="00672AC4">
        <w:t>User/New Account</w:t>
      </w:r>
      <w:r w:rsidR="008B3302">
        <w:t xml:space="preserve"> – C (Results)</w:t>
      </w:r>
      <w:bookmarkEnd w:id="16"/>
    </w:p>
    <w:p w14:paraId="5F966EA1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56560545" wp14:editId="1B6C737A">
            <wp:extent cx="4816800" cy="8301600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4490" w14:textId="1E78F50C" w:rsidR="00FD1980" w:rsidRDefault="00FD1980" w:rsidP="00FD1980">
      <w:pPr>
        <w:pStyle w:val="Caption"/>
      </w:pPr>
      <w:bookmarkStart w:id="17" w:name="_Toc86758069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12</w:t>
      </w:r>
      <w:r w:rsidR="000423FA">
        <w:rPr>
          <w:noProof/>
        </w:rPr>
        <w:fldChar w:fldCharType="end"/>
      </w:r>
      <w:r w:rsidRPr="0003528B">
        <w:t xml:space="preserve"> </w:t>
      </w:r>
      <w:r w:rsidR="008A42AD">
        <w:t>–</w:t>
      </w:r>
      <w:r w:rsidRPr="0003528B">
        <w:t xml:space="preserve"> </w:t>
      </w:r>
      <w:r w:rsidR="008A42AD">
        <w:t>Chat session - A</w:t>
      </w:r>
      <w:bookmarkEnd w:id="17"/>
    </w:p>
    <w:p w14:paraId="24D0B3C2" w14:textId="77777777" w:rsidR="00685AD9" w:rsidRDefault="00685AD9" w:rsidP="00685AD9">
      <w:pPr>
        <w:keepNext/>
      </w:pPr>
      <w:r>
        <w:rPr>
          <w:noProof/>
        </w:rPr>
        <w:lastRenderedPageBreak/>
        <w:drawing>
          <wp:inline distT="0" distB="0" distL="0" distR="0" wp14:anchorId="01EE3C67" wp14:editId="1E328508">
            <wp:extent cx="4816800" cy="8301600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075" w14:textId="211F9CEB" w:rsidR="00FD1980" w:rsidRDefault="00685AD9" w:rsidP="00685AD9">
      <w:pPr>
        <w:pStyle w:val="Caption"/>
      </w:pPr>
      <w:bookmarkStart w:id="18" w:name="_Toc86758070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13</w:t>
      </w:r>
      <w:r w:rsidR="000423FA">
        <w:rPr>
          <w:noProof/>
        </w:rPr>
        <w:fldChar w:fldCharType="end"/>
      </w:r>
      <w:r>
        <w:t xml:space="preserve"> </w:t>
      </w:r>
      <w:r w:rsidR="008A42AD">
        <w:t>–</w:t>
      </w:r>
      <w:r>
        <w:t xml:space="preserve"> </w:t>
      </w:r>
      <w:r w:rsidR="008A42AD">
        <w:t>Chat session - B</w:t>
      </w:r>
      <w:bookmarkEnd w:id="18"/>
    </w:p>
    <w:p w14:paraId="494F0363" w14:textId="77777777" w:rsidR="00685AD9" w:rsidRDefault="00685AD9" w:rsidP="00685AD9">
      <w:pPr>
        <w:keepNext/>
      </w:pPr>
      <w:r>
        <w:rPr>
          <w:noProof/>
        </w:rPr>
        <w:lastRenderedPageBreak/>
        <w:drawing>
          <wp:inline distT="0" distB="0" distL="0" distR="0" wp14:anchorId="47A50361" wp14:editId="2E3235BA">
            <wp:extent cx="4928400" cy="8492400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84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4868" w14:textId="6E9F0FC5" w:rsidR="00FD1980" w:rsidRDefault="00685AD9" w:rsidP="00685AD9">
      <w:pPr>
        <w:pStyle w:val="Caption"/>
      </w:pPr>
      <w:bookmarkStart w:id="19" w:name="_Toc86758071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14</w:t>
      </w:r>
      <w:r w:rsidR="000423FA">
        <w:rPr>
          <w:noProof/>
        </w:rPr>
        <w:fldChar w:fldCharType="end"/>
      </w:r>
      <w:r w:rsidRPr="007A3EBF">
        <w:t xml:space="preserve"> </w:t>
      </w:r>
      <w:r w:rsidR="007B2FE0">
        <w:t>–</w:t>
      </w:r>
      <w:r w:rsidRPr="007A3EBF">
        <w:t xml:space="preserve"> </w:t>
      </w:r>
      <w:r w:rsidR="007B2FE0">
        <w:t>Chat/Logout - A</w:t>
      </w:r>
      <w:bookmarkEnd w:id="19"/>
    </w:p>
    <w:p w14:paraId="2DDC778B" w14:textId="77777777" w:rsidR="00685AD9" w:rsidRDefault="00685AD9" w:rsidP="00685AD9">
      <w:pPr>
        <w:keepNext/>
      </w:pPr>
      <w:r>
        <w:rPr>
          <w:noProof/>
        </w:rPr>
        <w:lastRenderedPageBreak/>
        <w:drawing>
          <wp:inline distT="0" distB="0" distL="0" distR="0" wp14:anchorId="599822B7" wp14:editId="67959E52">
            <wp:extent cx="4924800" cy="848880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800" cy="84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0C64" w14:textId="26589D71" w:rsidR="00FD1980" w:rsidRDefault="00685AD9" w:rsidP="00685AD9">
      <w:pPr>
        <w:pStyle w:val="Caption"/>
      </w:pPr>
      <w:bookmarkStart w:id="20" w:name="_Toc86758072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15</w:t>
      </w:r>
      <w:r w:rsidR="000423FA">
        <w:rPr>
          <w:noProof/>
        </w:rPr>
        <w:fldChar w:fldCharType="end"/>
      </w:r>
      <w:r w:rsidRPr="00932F5E">
        <w:t xml:space="preserve"> </w:t>
      </w:r>
      <w:r w:rsidR="007B2FE0">
        <w:t>–</w:t>
      </w:r>
      <w:r w:rsidRPr="00932F5E">
        <w:t xml:space="preserve"> </w:t>
      </w:r>
      <w:r w:rsidR="007B2FE0">
        <w:t>Chat/Logout - B</w:t>
      </w:r>
      <w:bookmarkEnd w:id="20"/>
    </w:p>
    <w:p w14:paraId="1ED655CC" w14:textId="77777777" w:rsidR="008577F1" w:rsidRDefault="008577F1" w:rsidP="008577F1">
      <w:pPr>
        <w:keepNext/>
      </w:pPr>
      <w:r>
        <w:rPr>
          <w:noProof/>
        </w:rPr>
        <w:lastRenderedPageBreak/>
        <w:drawing>
          <wp:inline distT="0" distB="0" distL="0" distR="0" wp14:anchorId="04CC4DB9" wp14:editId="2C4ED654">
            <wp:extent cx="4842000" cy="834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F923" w14:textId="5C1EFC42" w:rsidR="00FD1980" w:rsidRDefault="008577F1" w:rsidP="008577F1">
      <w:pPr>
        <w:pStyle w:val="Caption"/>
      </w:pPr>
      <w:bookmarkStart w:id="21" w:name="_Toc86758073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16</w:t>
      </w:r>
      <w:r w:rsidR="000423FA">
        <w:rPr>
          <w:noProof/>
        </w:rPr>
        <w:fldChar w:fldCharType="end"/>
      </w:r>
      <w:r>
        <w:t xml:space="preserve"> </w:t>
      </w:r>
      <w:r w:rsidR="00B67686">
        <w:t>–</w:t>
      </w:r>
      <w:r>
        <w:t xml:space="preserve"> </w:t>
      </w:r>
      <w:r w:rsidR="00B67686">
        <w:t>Chat/Login - A</w:t>
      </w:r>
      <w:bookmarkEnd w:id="21"/>
    </w:p>
    <w:p w14:paraId="33D6B5B3" w14:textId="77777777" w:rsidR="008577F1" w:rsidRDefault="008577F1" w:rsidP="008577F1">
      <w:pPr>
        <w:keepNext/>
      </w:pPr>
      <w:r>
        <w:rPr>
          <w:noProof/>
        </w:rPr>
        <w:lastRenderedPageBreak/>
        <w:drawing>
          <wp:inline distT="0" distB="0" distL="0" distR="0" wp14:anchorId="4E4DAADC" wp14:editId="368FD966">
            <wp:extent cx="4831200" cy="8323200"/>
            <wp:effectExtent l="0" t="0" r="762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4168" w14:textId="6E9741B6" w:rsidR="00FD1980" w:rsidRDefault="008577F1" w:rsidP="008577F1">
      <w:pPr>
        <w:pStyle w:val="Caption"/>
      </w:pPr>
      <w:bookmarkStart w:id="22" w:name="_Toc86758074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17</w:t>
      </w:r>
      <w:r w:rsidR="000423FA">
        <w:rPr>
          <w:noProof/>
        </w:rPr>
        <w:fldChar w:fldCharType="end"/>
      </w:r>
      <w:r>
        <w:t xml:space="preserve"> </w:t>
      </w:r>
      <w:r w:rsidR="00B67686">
        <w:t>–</w:t>
      </w:r>
      <w:r>
        <w:t xml:space="preserve"> </w:t>
      </w:r>
      <w:r w:rsidR="00B67686">
        <w:t>Chat/Login – B (Login form)</w:t>
      </w:r>
      <w:bookmarkEnd w:id="22"/>
    </w:p>
    <w:p w14:paraId="342D2F1A" w14:textId="77777777" w:rsidR="009A686E" w:rsidRDefault="009A686E" w:rsidP="009A686E">
      <w:pPr>
        <w:keepNext/>
      </w:pPr>
      <w:r>
        <w:rPr>
          <w:noProof/>
        </w:rPr>
        <w:lastRenderedPageBreak/>
        <w:drawing>
          <wp:inline distT="0" distB="0" distL="0" distR="0" wp14:anchorId="42E08EE0" wp14:editId="2C57D63B">
            <wp:extent cx="4816800" cy="8301600"/>
            <wp:effectExtent l="0" t="0" r="317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3B5F" w14:textId="5BFEC67F" w:rsidR="00FD1980" w:rsidRDefault="009A686E" w:rsidP="009A686E">
      <w:pPr>
        <w:pStyle w:val="Caption"/>
      </w:pPr>
      <w:bookmarkStart w:id="23" w:name="_Toc86758075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18</w:t>
      </w:r>
      <w:r w:rsidR="000423FA">
        <w:rPr>
          <w:noProof/>
        </w:rPr>
        <w:fldChar w:fldCharType="end"/>
      </w:r>
      <w:r>
        <w:t xml:space="preserve"> </w:t>
      </w:r>
      <w:r w:rsidR="00672AC4">
        <w:t>–</w:t>
      </w:r>
      <w:r>
        <w:t xml:space="preserve"> </w:t>
      </w:r>
      <w:r w:rsidR="00672AC4">
        <w:t>Chat/Login – C (Chat session open)</w:t>
      </w:r>
      <w:bookmarkEnd w:id="23"/>
    </w:p>
    <w:p w14:paraId="228FB218" w14:textId="77777777" w:rsidR="009A686E" w:rsidRDefault="009A686E" w:rsidP="009A686E">
      <w:pPr>
        <w:keepNext/>
      </w:pPr>
      <w:r>
        <w:rPr>
          <w:noProof/>
        </w:rPr>
        <w:lastRenderedPageBreak/>
        <w:drawing>
          <wp:inline distT="0" distB="0" distL="0" distR="0" wp14:anchorId="2FE8A718" wp14:editId="2ED4804E">
            <wp:extent cx="4867200" cy="838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83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7DE" w14:textId="231D3B23" w:rsidR="00FD1980" w:rsidRDefault="009A686E" w:rsidP="009A686E">
      <w:pPr>
        <w:pStyle w:val="Caption"/>
      </w:pPr>
      <w:bookmarkStart w:id="24" w:name="_Toc86758076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19</w:t>
      </w:r>
      <w:r w:rsidR="000423FA">
        <w:rPr>
          <w:noProof/>
        </w:rPr>
        <w:fldChar w:fldCharType="end"/>
      </w:r>
      <w:r>
        <w:t xml:space="preserve"> </w:t>
      </w:r>
      <w:r w:rsidR="00D37CC3">
        <w:t>–</w:t>
      </w:r>
      <w:r>
        <w:t xml:space="preserve"> </w:t>
      </w:r>
      <w:r w:rsidR="00D37CC3">
        <w:t xml:space="preserve">Try to add new user with no password </w:t>
      </w:r>
      <w:r w:rsidR="00C10D3C">
        <w:t>–</w:t>
      </w:r>
      <w:r w:rsidR="00D37CC3">
        <w:t xml:space="preserve"> A</w:t>
      </w:r>
      <w:r w:rsidR="00C10D3C">
        <w:t xml:space="preserve"> (New Account form)</w:t>
      </w:r>
      <w:bookmarkEnd w:id="24"/>
    </w:p>
    <w:p w14:paraId="4FAEDDA4" w14:textId="77777777" w:rsidR="009A686E" w:rsidRDefault="009A686E" w:rsidP="009A686E">
      <w:pPr>
        <w:keepNext/>
      </w:pPr>
      <w:r>
        <w:rPr>
          <w:noProof/>
        </w:rPr>
        <w:lastRenderedPageBreak/>
        <w:drawing>
          <wp:inline distT="0" distB="0" distL="0" distR="0" wp14:anchorId="6CBE71AF" wp14:editId="2B10F700">
            <wp:extent cx="4831200" cy="8323200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21E" w14:textId="00F81FD9" w:rsidR="00FD1980" w:rsidRDefault="009A686E" w:rsidP="009A686E">
      <w:pPr>
        <w:pStyle w:val="Caption"/>
      </w:pPr>
      <w:bookmarkStart w:id="25" w:name="_Toc86758077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20</w:t>
      </w:r>
      <w:r w:rsidR="000423FA">
        <w:rPr>
          <w:noProof/>
        </w:rPr>
        <w:fldChar w:fldCharType="end"/>
      </w:r>
      <w:r>
        <w:t xml:space="preserve"> - </w:t>
      </w:r>
      <w:r w:rsidR="00D37CC3">
        <w:t>Try to add new user with no password – B (Result: Failed)</w:t>
      </w:r>
      <w:bookmarkEnd w:id="25"/>
    </w:p>
    <w:p w14:paraId="739024EE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40964A47" wp14:editId="54273543">
            <wp:extent cx="4816800" cy="8301600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A9E7" w14:textId="6BBA5275" w:rsidR="00FD1980" w:rsidRDefault="00EF3F97" w:rsidP="00EF3F97">
      <w:pPr>
        <w:pStyle w:val="Caption"/>
      </w:pPr>
      <w:bookmarkStart w:id="26" w:name="_Toc86758078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21</w:t>
      </w:r>
      <w:r w:rsidR="000423FA">
        <w:rPr>
          <w:noProof/>
        </w:rPr>
        <w:fldChar w:fldCharType="end"/>
      </w:r>
      <w:r>
        <w:t xml:space="preserve"> </w:t>
      </w:r>
      <w:r w:rsidR="00C10D3C">
        <w:t>–</w:t>
      </w:r>
      <w:r>
        <w:t xml:space="preserve"> </w:t>
      </w:r>
      <w:r w:rsidR="00C10D3C">
        <w:t>Try to login as non-existent user</w:t>
      </w:r>
      <w:r>
        <w:t xml:space="preserve"> - A (</w:t>
      </w:r>
      <w:r w:rsidR="00C10D3C">
        <w:t>Login form</w:t>
      </w:r>
      <w:r>
        <w:t>)</w:t>
      </w:r>
      <w:bookmarkEnd w:id="26"/>
    </w:p>
    <w:p w14:paraId="037FEDAC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71D948AE" wp14:editId="3E4FC2A4">
            <wp:extent cx="4842000" cy="834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B792" w14:textId="0596680B" w:rsidR="00EF3F97" w:rsidRDefault="00EF3F97" w:rsidP="00EF3F97">
      <w:pPr>
        <w:pStyle w:val="Caption"/>
      </w:pPr>
      <w:bookmarkStart w:id="27" w:name="_Toc86758079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22</w:t>
      </w:r>
      <w:r w:rsidR="000423FA">
        <w:rPr>
          <w:noProof/>
        </w:rPr>
        <w:fldChar w:fldCharType="end"/>
      </w:r>
      <w:r w:rsidRPr="001E434A">
        <w:t xml:space="preserve"> - </w:t>
      </w:r>
      <w:r w:rsidR="00C10D3C">
        <w:t>Try to login as non-existent user – B (Result: Failed)</w:t>
      </w:r>
      <w:bookmarkEnd w:id="27"/>
    </w:p>
    <w:p w14:paraId="5DB0C956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44B43C6F" wp14:editId="0EB64B60">
            <wp:extent cx="4842000" cy="834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F20" w14:textId="737020F8" w:rsidR="00EF3F97" w:rsidRDefault="00EF3F97" w:rsidP="00EF3F97">
      <w:pPr>
        <w:pStyle w:val="Caption"/>
      </w:pPr>
      <w:bookmarkStart w:id="28" w:name="_Toc86758080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23</w:t>
      </w:r>
      <w:r w:rsidR="000423FA">
        <w:rPr>
          <w:noProof/>
        </w:rPr>
        <w:fldChar w:fldCharType="end"/>
      </w:r>
      <w:r w:rsidRPr="00365EA0">
        <w:t xml:space="preserve"> </w:t>
      </w:r>
      <w:r w:rsidR="002E0CA4">
        <w:t>–</w:t>
      </w:r>
      <w:r w:rsidRPr="00365EA0">
        <w:t xml:space="preserve"> </w:t>
      </w:r>
      <w:r w:rsidR="002E0CA4">
        <w:t>Help/Log Console – A (Close)</w:t>
      </w:r>
      <w:bookmarkEnd w:id="28"/>
    </w:p>
    <w:p w14:paraId="57BDE099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6621B1C4" wp14:editId="0513A6CD">
            <wp:extent cx="4842000" cy="834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2BC8" w14:textId="234C6722" w:rsidR="00EF3F97" w:rsidRDefault="00EF3F97" w:rsidP="00EF3F97">
      <w:pPr>
        <w:pStyle w:val="Caption"/>
      </w:pPr>
      <w:bookmarkStart w:id="29" w:name="_Toc86758081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24</w:t>
      </w:r>
      <w:r w:rsidR="000423FA">
        <w:rPr>
          <w:noProof/>
        </w:rPr>
        <w:fldChar w:fldCharType="end"/>
      </w:r>
      <w:r w:rsidRPr="00E8726F">
        <w:t xml:space="preserve"> </w:t>
      </w:r>
      <w:r w:rsidR="002E0CA4">
        <w:t>–</w:t>
      </w:r>
      <w:r w:rsidRPr="00E8726F">
        <w:t xml:space="preserve"> </w:t>
      </w:r>
      <w:r w:rsidR="002E0CA4">
        <w:t>Help/Log Console</w:t>
      </w:r>
      <w:r w:rsidRPr="00E8726F">
        <w:t xml:space="preserve"> - </w:t>
      </w:r>
      <w:r w:rsidR="002E0CA4">
        <w:t>B</w:t>
      </w:r>
      <w:r w:rsidRPr="00E8726F">
        <w:t xml:space="preserve"> (</w:t>
      </w:r>
      <w:r w:rsidR="002E0CA4">
        <w:t>Closed</w:t>
      </w:r>
      <w:r w:rsidRPr="00E8726F">
        <w:t>)</w:t>
      </w:r>
      <w:bookmarkEnd w:id="29"/>
    </w:p>
    <w:p w14:paraId="3F665BE0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2FE39B83" wp14:editId="75981B07">
            <wp:extent cx="4816800" cy="8301600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790" w14:textId="6450888F" w:rsidR="00EF3F97" w:rsidRDefault="00EF3F97" w:rsidP="00EF3F97">
      <w:pPr>
        <w:pStyle w:val="Caption"/>
      </w:pPr>
      <w:bookmarkStart w:id="30" w:name="_Toc86758082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25</w:t>
      </w:r>
      <w:r w:rsidR="000423FA">
        <w:rPr>
          <w:noProof/>
        </w:rPr>
        <w:fldChar w:fldCharType="end"/>
      </w:r>
      <w:r w:rsidRPr="00673C9B">
        <w:t xml:space="preserve"> </w:t>
      </w:r>
      <w:r w:rsidR="005E39C6">
        <w:t>–</w:t>
      </w:r>
      <w:r w:rsidRPr="00673C9B">
        <w:t xml:space="preserve"> </w:t>
      </w:r>
      <w:r w:rsidR="005E39C6">
        <w:t>File/Exit - A</w:t>
      </w:r>
      <w:bookmarkEnd w:id="30"/>
    </w:p>
    <w:p w14:paraId="27C70C92" w14:textId="77777777" w:rsidR="00D86E2B" w:rsidRDefault="00D86E2B" w:rsidP="00D86E2B">
      <w:pPr>
        <w:keepNext/>
      </w:pPr>
      <w:r>
        <w:rPr>
          <w:noProof/>
        </w:rPr>
        <w:lastRenderedPageBreak/>
        <w:drawing>
          <wp:inline distT="0" distB="0" distL="0" distR="0" wp14:anchorId="5C1C4E21" wp14:editId="3D58839E">
            <wp:extent cx="4831200" cy="8323200"/>
            <wp:effectExtent l="0" t="0" r="762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EA3" w14:textId="18D964E3" w:rsidR="00EF3F97" w:rsidRDefault="00D86E2B" w:rsidP="00D86E2B">
      <w:pPr>
        <w:pStyle w:val="Caption"/>
      </w:pPr>
      <w:bookmarkStart w:id="31" w:name="_Toc86758083"/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26</w:t>
      </w:r>
      <w:r w:rsidR="000423FA">
        <w:rPr>
          <w:noProof/>
        </w:rPr>
        <w:fldChar w:fldCharType="end"/>
      </w:r>
      <w:r w:rsidRPr="00427C04">
        <w:t xml:space="preserve"> </w:t>
      </w:r>
      <w:r w:rsidR="005E39C6">
        <w:t>–</w:t>
      </w:r>
      <w:r w:rsidRPr="00427C04">
        <w:t xml:space="preserve"> </w:t>
      </w:r>
      <w:r w:rsidR="005E39C6">
        <w:t>File/Exit</w:t>
      </w:r>
      <w:r w:rsidRPr="00427C04">
        <w:t xml:space="preserve"> - </w:t>
      </w:r>
      <w:r w:rsidR="005E39C6">
        <w:t>B</w:t>
      </w:r>
      <w:r w:rsidRPr="00427C04">
        <w:t xml:space="preserve"> (</w:t>
      </w:r>
      <w:r w:rsidR="005E39C6">
        <w:t>Program shutdown</w:t>
      </w:r>
      <w:r w:rsidRPr="00427C04">
        <w:t>)</w:t>
      </w:r>
      <w:bookmarkEnd w:id="31"/>
    </w:p>
    <w:p w14:paraId="1B6F6FFC" w14:textId="77777777" w:rsidR="00077C8F" w:rsidRDefault="00077C8F" w:rsidP="00077C8F">
      <w:pPr>
        <w:keepNext/>
      </w:pPr>
      <w:r>
        <w:rPr>
          <w:noProof/>
        </w:rPr>
        <w:lastRenderedPageBreak/>
        <w:drawing>
          <wp:inline distT="0" distB="0" distL="0" distR="0" wp14:anchorId="4BC04E65" wp14:editId="4A0F96D6">
            <wp:extent cx="4932000" cy="8496000"/>
            <wp:effectExtent l="0" t="0" r="2540" b="63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48A3" w14:textId="43D809ED" w:rsidR="00B854FD" w:rsidRDefault="00077C8F" w:rsidP="00077C8F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27</w:t>
      </w:r>
      <w:r w:rsidR="000423FA">
        <w:rPr>
          <w:noProof/>
        </w:rPr>
        <w:fldChar w:fldCharType="end"/>
      </w:r>
      <w:r>
        <w:t xml:space="preserve"> - Submit with blank Username</w:t>
      </w:r>
      <w:r>
        <w:rPr>
          <w:noProof/>
        </w:rPr>
        <w:t xml:space="preserve"> - A</w:t>
      </w:r>
    </w:p>
    <w:p w14:paraId="28FAF500" w14:textId="77777777" w:rsidR="00077C8F" w:rsidRDefault="00077C8F" w:rsidP="00077C8F">
      <w:pPr>
        <w:keepNext/>
      </w:pPr>
      <w:r>
        <w:rPr>
          <w:noProof/>
        </w:rPr>
        <w:lastRenderedPageBreak/>
        <w:drawing>
          <wp:inline distT="0" distB="0" distL="0" distR="0" wp14:anchorId="16948715" wp14:editId="66EA0128">
            <wp:extent cx="4932000" cy="8496000"/>
            <wp:effectExtent l="0" t="0" r="2540" b="63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198C" w14:textId="48A91AE1" w:rsidR="00B854FD" w:rsidRDefault="00077C8F" w:rsidP="00077C8F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28</w:t>
      </w:r>
      <w:r w:rsidR="000423FA">
        <w:rPr>
          <w:noProof/>
        </w:rPr>
        <w:fldChar w:fldCharType="end"/>
      </w:r>
      <w:r w:rsidRPr="003A1212">
        <w:t xml:space="preserve"> - Submit with blank Username - </w:t>
      </w:r>
      <w:r>
        <w:t>B (Error displayed)</w:t>
      </w:r>
    </w:p>
    <w:p w14:paraId="763309E3" w14:textId="77777777" w:rsidR="004E2509" w:rsidRDefault="00411ABA" w:rsidP="004E2509">
      <w:pPr>
        <w:keepNext/>
      </w:pPr>
      <w:r>
        <w:rPr>
          <w:noProof/>
        </w:rPr>
        <w:lastRenderedPageBreak/>
        <w:drawing>
          <wp:inline distT="0" distB="0" distL="0" distR="0" wp14:anchorId="32F33501" wp14:editId="70FB2166">
            <wp:extent cx="4932000" cy="8496000"/>
            <wp:effectExtent l="0" t="0" r="254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DB2C" w14:textId="34B344F0" w:rsidR="00B854FD" w:rsidRDefault="004E2509" w:rsidP="004E2509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29</w:t>
      </w:r>
      <w:r w:rsidR="000423FA">
        <w:rPr>
          <w:noProof/>
        </w:rPr>
        <w:fldChar w:fldCharType="end"/>
      </w:r>
      <w:r>
        <w:t xml:space="preserve"> - Submit with blank Password</w:t>
      </w:r>
    </w:p>
    <w:p w14:paraId="17E15596" w14:textId="77777777" w:rsidR="00DE25BF" w:rsidRDefault="00DE25BF" w:rsidP="00DE25BF">
      <w:pPr>
        <w:keepNext/>
      </w:pPr>
      <w:r>
        <w:rPr>
          <w:noProof/>
        </w:rPr>
        <w:lastRenderedPageBreak/>
        <w:drawing>
          <wp:inline distT="0" distB="0" distL="0" distR="0" wp14:anchorId="140A5589" wp14:editId="58A3AA8C">
            <wp:extent cx="4932000" cy="8496000"/>
            <wp:effectExtent l="0" t="0" r="2540" b="63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DD7A" w14:textId="37B90BED" w:rsidR="00B854FD" w:rsidRDefault="00DE25BF" w:rsidP="00DE25BF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30</w:t>
      </w:r>
      <w:r w:rsidR="000423FA">
        <w:rPr>
          <w:noProof/>
        </w:rPr>
        <w:fldChar w:fldCharType="end"/>
      </w:r>
      <w:r>
        <w:t xml:space="preserve"> - Password fields don't match - A</w:t>
      </w:r>
    </w:p>
    <w:p w14:paraId="5AD54BF8" w14:textId="77777777" w:rsidR="00DE25BF" w:rsidRDefault="00DE25BF" w:rsidP="00DE25BF">
      <w:pPr>
        <w:keepNext/>
      </w:pPr>
      <w:r>
        <w:rPr>
          <w:noProof/>
        </w:rPr>
        <w:lastRenderedPageBreak/>
        <w:drawing>
          <wp:inline distT="0" distB="0" distL="0" distR="0" wp14:anchorId="461885FF" wp14:editId="747EEF8D">
            <wp:extent cx="4932000" cy="8496000"/>
            <wp:effectExtent l="0" t="0" r="2540" b="63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B942" w14:textId="25D18C4A" w:rsidR="00B854FD" w:rsidRDefault="00DE25BF" w:rsidP="00DE25BF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 w:rsidR="0076484A">
        <w:rPr>
          <w:noProof/>
        </w:rPr>
        <w:t>31</w:t>
      </w:r>
      <w:r w:rsidR="000423FA">
        <w:rPr>
          <w:noProof/>
        </w:rPr>
        <w:fldChar w:fldCharType="end"/>
      </w:r>
      <w:r w:rsidRPr="00B8033B">
        <w:t xml:space="preserve"> - Password fields don't match - </w:t>
      </w:r>
      <w:r>
        <w:t>B</w:t>
      </w:r>
    </w:p>
    <w:p w14:paraId="1A0884DB" w14:textId="77777777" w:rsidR="0076484A" w:rsidRDefault="0076484A" w:rsidP="0076484A">
      <w:pPr>
        <w:keepNext/>
      </w:pPr>
      <w:r>
        <w:rPr>
          <w:noProof/>
        </w:rPr>
        <w:lastRenderedPageBreak/>
        <w:drawing>
          <wp:inline distT="0" distB="0" distL="0" distR="0" wp14:anchorId="64895E66" wp14:editId="5B0FDBCD">
            <wp:extent cx="4932000" cy="8496000"/>
            <wp:effectExtent l="0" t="0" r="2540" b="63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6CD6" w14:textId="69929CD5" w:rsidR="00DE25BF" w:rsidRDefault="0076484A" w:rsidP="0076484A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>
        <w:rPr>
          <w:noProof/>
        </w:rPr>
        <w:t>32</w:t>
      </w:r>
      <w:r w:rsidR="000423FA">
        <w:rPr>
          <w:noProof/>
        </w:rPr>
        <w:fldChar w:fldCharType="end"/>
      </w:r>
      <w:r w:rsidRPr="00700A6F">
        <w:t xml:space="preserve"> - Password fields don't match - </w:t>
      </w:r>
      <w:r>
        <w:t>C</w:t>
      </w:r>
    </w:p>
    <w:p w14:paraId="5DE119B9" w14:textId="77777777" w:rsidR="0076484A" w:rsidRDefault="0076484A" w:rsidP="0076484A">
      <w:pPr>
        <w:keepNext/>
      </w:pPr>
      <w:r>
        <w:rPr>
          <w:noProof/>
        </w:rPr>
        <w:lastRenderedPageBreak/>
        <w:drawing>
          <wp:inline distT="0" distB="0" distL="0" distR="0" wp14:anchorId="789A4071" wp14:editId="7AFE5C97">
            <wp:extent cx="4932000" cy="8496000"/>
            <wp:effectExtent l="0" t="0" r="2540" b="63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9DA9" w14:textId="27E297DA" w:rsidR="00DE25BF" w:rsidRDefault="0076484A" w:rsidP="0076484A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>
        <w:rPr>
          <w:noProof/>
        </w:rPr>
        <w:t>33</w:t>
      </w:r>
      <w:r w:rsidR="000423FA">
        <w:rPr>
          <w:noProof/>
        </w:rPr>
        <w:fldChar w:fldCharType="end"/>
      </w:r>
      <w:r>
        <w:t xml:space="preserve"> - Use Reset button to clear the form - A</w:t>
      </w:r>
    </w:p>
    <w:p w14:paraId="6E2770F2" w14:textId="77777777" w:rsidR="0076484A" w:rsidRDefault="0076484A" w:rsidP="0076484A">
      <w:pPr>
        <w:keepNext/>
      </w:pPr>
      <w:r>
        <w:rPr>
          <w:noProof/>
        </w:rPr>
        <w:lastRenderedPageBreak/>
        <w:drawing>
          <wp:inline distT="0" distB="0" distL="0" distR="0" wp14:anchorId="47487EF8" wp14:editId="1A40A28D">
            <wp:extent cx="4932000" cy="8496000"/>
            <wp:effectExtent l="0" t="0" r="254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E3B1" w14:textId="4F2799D9" w:rsidR="00DE25BF" w:rsidRDefault="0076484A" w:rsidP="0076484A">
      <w:pPr>
        <w:pStyle w:val="Caption"/>
      </w:pPr>
      <w:r>
        <w:t xml:space="preserve">Figure </w:t>
      </w:r>
      <w:r w:rsidR="000423FA">
        <w:fldChar w:fldCharType="begin"/>
      </w:r>
      <w:r w:rsidR="000423FA">
        <w:instrText xml:space="preserve"> SEQ Figure \* ARABIC </w:instrText>
      </w:r>
      <w:r w:rsidR="000423FA">
        <w:fldChar w:fldCharType="separate"/>
      </w:r>
      <w:r>
        <w:rPr>
          <w:noProof/>
        </w:rPr>
        <w:t>34</w:t>
      </w:r>
      <w:r w:rsidR="000423FA">
        <w:rPr>
          <w:noProof/>
        </w:rPr>
        <w:fldChar w:fldCharType="end"/>
      </w:r>
      <w:r>
        <w:t xml:space="preserve"> - Use Reset button to clear the form - B</w:t>
      </w:r>
    </w:p>
    <w:p w14:paraId="0CDB5C45" w14:textId="77777777" w:rsidR="00DE25BF" w:rsidRDefault="00DE25BF" w:rsidP="00B854FD"/>
    <w:p w14:paraId="373A19E1" w14:textId="176D2597" w:rsidR="00B854FD" w:rsidRDefault="00B854FD" w:rsidP="00B854FD"/>
    <w:p w14:paraId="5147CDDF" w14:textId="77777777" w:rsidR="00B854FD" w:rsidRPr="00B854FD" w:rsidRDefault="00B854FD" w:rsidP="00B854FD"/>
    <w:p w14:paraId="74B062C7" w14:textId="77777777" w:rsidR="008077EF" w:rsidRDefault="008077EF" w:rsidP="008077EF">
      <w:pPr>
        <w:pStyle w:val="Heading1"/>
      </w:pPr>
      <w:bookmarkStart w:id="32" w:name="_Toc86758088"/>
      <w:r>
        <w:t>References</w:t>
      </w:r>
      <w:bookmarkEnd w:id="32"/>
    </w:p>
    <w:p w14:paraId="2DCA6501" w14:textId="77777777" w:rsidR="008077EF" w:rsidRDefault="008077EF" w:rsidP="008077EF"/>
    <w:p w14:paraId="4891A2D1" w14:textId="77777777" w:rsidR="008077EF" w:rsidRDefault="008077EF" w:rsidP="008077EF"/>
    <w:sectPr w:rsidR="008077EF" w:rsidSect="00CD2B65">
      <w:headerReference w:type="default" r:id="rId46"/>
      <w:footerReference w:type="default" r:id="rId47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041B" w14:textId="77777777" w:rsidR="002C7CCF" w:rsidRDefault="002C7CCF" w:rsidP="008077EF">
      <w:pPr>
        <w:spacing w:after="0" w:line="240" w:lineRule="auto"/>
      </w:pPr>
      <w:r>
        <w:separator/>
      </w:r>
    </w:p>
  </w:endnote>
  <w:endnote w:type="continuationSeparator" w:id="0">
    <w:p w14:paraId="65D1116F" w14:textId="77777777" w:rsidR="002C7CCF" w:rsidRDefault="002C7CCF" w:rsidP="0080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7949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D316" w14:textId="1CB6F3A2" w:rsidR="000B6BA5" w:rsidRDefault="00CD2B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8D75" w14:textId="77777777" w:rsidR="00CD2B65" w:rsidRPr="00CD2B65" w:rsidRDefault="00CD2B65" w:rsidP="00CD2B6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00265" w14:textId="77777777" w:rsidR="002C7CCF" w:rsidRDefault="002C7CCF" w:rsidP="008077EF">
      <w:pPr>
        <w:spacing w:after="0" w:line="240" w:lineRule="auto"/>
      </w:pPr>
      <w:r>
        <w:separator/>
      </w:r>
    </w:p>
  </w:footnote>
  <w:footnote w:type="continuationSeparator" w:id="0">
    <w:p w14:paraId="18162AB0" w14:textId="77777777" w:rsidR="002C7CCF" w:rsidRDefault="002C7CCF" w:rsidP="0080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3FC30" w14:textId="77777777" w:rsidR="000B6BA5" w:rsidRDefault="000B6BA5" w:rsidP="000B6BA5">
    <w:pPr>
      <w:pStyle w:val="Header"/>
    </w:pPr>
    <w:r>
      <w:t>Jupiter Mining Corporation</w:t>
    </w:r>
    <w:r>
      <w:tab/>
    </w:r>
    <w:r>
      <w:tab/>
    </w:r>
    <w:r w:rsidRPr="00273709">
      <w:t>M198449</w:t>
    </w:r>
  </w:p>
  <w:p w14:paraId="12EFDA03" w14:textId="77777777" w:rsidR="000B6BA5" w:rsidRDefault="000B6B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CC6C" w14:textId="77777777" w:rsidR="00CD2B65" w:rsidRPr="00CD2B65" w:rsidRDefault="00CD2B65" w:rsidP="00CD2B65">
    <w:pPr>
      <w:pStyle w:val="Header"/>
    </w:pPr>
    <w:r>
      <w:t>Jupiter Mining Corporation</w:t>
    </w:r>
    <w:r>
      <w:tab/>
    </w:r>
    <w:r>
      <w:tab/>
    </w:r>
    <w:r w:rsidRPr="00273709">
      <w:t>M198449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CF"/>
    <w:rsid w:val="00002A85"/>
    <w:rsid w:val="00027992"/>
    <w:rsid w:val="000370D8"/>
    <w:rsid w:val="000423FA"/>
    <w:rsid w:val="00043FB9"/>
    <w:rsid w:val="0006651F"/>
    <w:rsid w:val="00077C8F"/>
    <w:rsid w:val="000818D3"/>
    <w:rsid w:val="000951EE"/>
    <w:rsid w:val="000B3351"/>
    <w:rsid w:val="000B6BA5"/>
    <w:rsid w:val="000C28A1"/>
    <w:rsid w:val="000D1C6D"/>
    <w:rsid w:val="000D5080"/>
    <w:rsid w:val="00122B36"/>
    <w:rsid w:val="00133417"/>
    <w:rsid w:val="00171BDC"/>
    <w:rsid w:val="00174AD4"/>
    <w:rsid w:val="001F1DCC"/>
    <w:rsid w:val="0020084B"/>
    <w:rsid w:val="00210304"/>
    <w:rsid w:val="002111EF"/>
    <w:rsid w:val="00245963"/>
    <w:rsid w:val="002678A1"/>
    <w:rsid w:val="00273709"/>
    <w:rsid w:val="00286E0A"/>
    <w:rsid w:val="00297A1D"/>
    <w:rsid w:val="002A581D"/>
    <w:rsid w:val="002C7CCF"/>
    <w:rsid w:val="002E0CA4"/>
    <w:rsid w:val="002E396D"/>
    <w:rsid w:val="002E6BD8"/>
    <w:rsid w:val="0030556D"/>
    <w:rsid w:val="003235DE"/>
    <w:rsid w:val="00340B14"/>
    <w:rsid w:val="00342B17"/>
    <w:rsid w:val="00357FA9"/>
    <w:rsid w:val="00373704"/>
    <w:rsid w:val="003A7940"/>
    <w:rsid w:val="003B155C"/>
    <w:rsid w:val="003F7587"/>
    <w:rsid w:val="0041104F"/>
    <w:rsid w:val="00411ABA"/>
    <w:rsid w:val="00415361"/>
    <w:rsid w:val="00422E2C"/>
    <w:rsid w:val="004242F8"/>
    <w:rsid w:val="0045502C"/>
    <w:rsid w:val="0047096A"/>
    <w:rsid w:val="00474492"/>
    <w:rsid w:val="00481DAC"/>
    <w:rsid w:val="00487C73"/>
    <w:rsid w:val="004C0852"/>
    <w:rsid w:val="004D7C80"/>
    <w:rsid w:val="004E2509"/>
    <w:rsid w:val="004E6D67"/>
    <w:rsid w:val="004F4215"/>
    <w:rsid w:val="00500717"/>
    <w:rsid w:val="00553330"/>
    <w:rsid w:val="0057705C"/>
    <w:rsid w:val="00590519"/>
    <w:rsid w:val="00593F5A"/>
    <w:rsid w:val="005E39C6"/>
    <w:rsid w:val="005E7EDF"/>
    <w:rsid w:val="00610CDD"/>
    <w:rsid w:val="00641640"/>
    <w:rsid w:val="00642B8C"/>
    <w:rsid w:val="006437BB"/>
    <w:rsid w:val="00672AC4"/>
    <w:rsid w:val="00685AD9"/>
    <w:rsid w:val="006A04FA"/>
    <w:rsid w:val="006A5308"/>
    <w:rsid w:val="006B2DA9"/>
    <w:rsid w:val="006C6FD6"/>
    <w:rsid w:val="006D308D"/>
    <w:rsid w:val="006D3F8B"/>
    <w:rsid w:val="006E4ECD"/>
    <w:rsid w:val="007358BC"/>
    <w:rsid w:val="007603E3"/>
    <w:rsid w:val="0076484A"/>
    <w:rsid w:val="007B2FE0"/>
    <w:rsid w:val="007D10C9"/>
    <w:rsid w:val="007D7EF0"/>
    <w:rsid w:val="007E3407"/>
    <w:rsid w:val="007F1EC6"/>
    <w:rsid w:val="007F415A"/>
    <w:rsid w:val="007F50F8"/>
    <w:rsid w:val="008077EF"/>
    <w:rsid w:val="00843BC9"/>
    <w:rsid w:val="008577F1"/>
    <w:rsid w:val="00872630"/>
    <w:rsid w:val="00897751"/>
    <w:rsid w:val="008A42AD"/>
    <w:rsid w:val="008A45E8"/>
    <w:rsid w:val="008A4BA8"/>
    <w:rsid w:val="008B3302"/>
    <w:rsid w:val="008C5499"/>
    <w:rsid w:val="009358EF"/>
    <w:rsid w:val="00963DBB"/>
    <w:rsid w:val="009774F1"/>
    <w:rsid w:val="009A2A92"/>
    <w:rsid w:val="009A419A"/>
    <w:rsid w:val="009A5BDE"/>
    <w:rsid w:val="009A686E"/>
    <w:rsid w:val="009D2C90"/>
    <w:rsid w:val="00A415B5"/>
    <w:rsid w:val="00A62DFF"/>
    <w:rsid w:val="00AB5299"/>
    <w:rsid w:val="00AC28EF"/>
    <w:rsid w:val="00AC2ED5"/>
    <w:rsid w:val="00AE2043"/>
    <w:rsid w:val="00AE22F3"/>
    <w:rsid w:val="00AF203F"/>
    <w:rsid w:val="00B02522"/>
    <w:rsid w:val="00B567C5"/>
    <w:rsid w:val="00B61107"/>
    <w:rsid w:val="00B6238F"/>
    <w:rsid w:val="00B67686"/>
    <w:rsid w:val="00B76B7D"/>
    <w:rsid w:val="00B854FD"/>
    <w:rsid w:val="00B9089D"/>
    <w:rsid w:val="00B90A95"/>
    <w:rsid w:val="00BB133D"/>
    <w:rsid w:val="00BB53D0"/>
    <w:rsid w:val="00BF5F89"/>
    <w:rsid w:val="00C0322E"/>
    <w:rsid w:val="00C10D3C"/>
    <w:rsid w:val="00C13925"/>
    <w:rsid w:val="00C22641"/>
    <w:rsid w:val="00C267AD"/>
    <w:rsid w:val="00C429FA"/>
    <w:rsid w:val="00C52B20"/>
    <w:rsid w:val="00C609E1"/>
    <w:rsid w:val="00C72992"/>
    <w:rsid w:val="00C72F0D"/>
    <w:rsid w:val="00C741DB"/>
    <w:rsid w:val="00C74670"/>
    <w:rsid w:val="00CA0B7C"/>
    <w:rsid w:val="00CC5289"/>
    <w:rsid w:val="00CD2B65"/>
    <w:rsid w:val="00CD5689"/>
    <w:rsid w:val="00D05E5A"/>
    <w:rsid w:val="00D120B4"/>
    <w:rsid w:val="00D121F5"/>
    <w:rsid w:val="00D37CC3"/>
    <w:rsid w:val="00D65632"/>
    <w:rsid w:val="00D65768"/>
    <w:rsid w:val="00D66A0E"/>
    <w:rsid w:val="00D73ECE"/>
    <w:rsid w:val="00D750F7"/>
    <w:rsid w:val="00D86E2B"/>
    <w:rsid w:val="00D946D7"/>
    <w:rsid w:val="00DC0D4B"/>
    <w:rsid w:val="00DC5643"/>
    <w:rsid w:val="00DD0D2C"/>
    <w:rsid w:val="00DE056E"/>
    <w:rsid w:val="00DE2139"/>
    <w:rsid w:val="00DE25BF"/>
    <w:rsid w:val="00DE7FF8"/>
    <w:rsid w:val="00DF0086"/>
    <w:rsid w:val="00E13E2A"/>
    <w:rsid w:val="00E23612"/>
    <w:rsid w:val="00E324E0"/>
    <w:rsid w:val="00E42424"/>
    <w:rsid w:val="00E543EA"/>
    <w:rsid w:val="00E6677C"/>
    <w:rsid w:val="00EB2D20"/>
    <w:rsid w:val="00EF3F97"/>
    <w:rsid w:val="00F0063C"/>
    <w:rsid w:val="00F06C4D"/>
    <w:rsid w:val="00F9702A"/>
    <w:rsid w:val="00FD1980"/>
    <w:rsid w:val="00FD7E4D"/>
    <w:rsid w:val="00FF3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."/>
  <w:listSeparator w:val=","/>
  <w14:docId w14:val="29F0C198"/>
  <w15:chartTrackingRefBased/>
  <w15:docId w15:val="{402118F5-0373-415B-B3CE-F7B8461D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A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9FA"/>
  </w:style>
  <w:style w:type="paragraph" w:styleId="Heading1">
    <w:name w:val="heading 1"/>
    <w:basedOn w:val="Normal"/>
    <w:next w:val="Normal"/>
    <w:link w:val="Heading1Char"/>
    <w:uiPriority w:val="9"/>
    <w:qFormat/>
    <w:rsid w:val="0006651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51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51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5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5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5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A7E5C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5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A7E5C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5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51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F"/>
  </w:style>
  <w:style w:type="paragraph" w:styleId="Footer">
    <w:name w:val="footer"/>
    <w:basedOn w:val="Normal"/>
    <w:link w:val="Foot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F"/>
  </w:style>
  <w:style w:type="character" w:customStyle="1" w:styleId="Heading1Char">
    <w:name w:val="Heading 1 Char"/>
    <w:basedOn w:val="DefaultParagraphFont"/>
    <w:link w:val="Heading1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6651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77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77EF"/>
    <w:rPr>
      <w:color w:val="FFAE3E" w:themeColor="hyperlink"/>
      <w:u w:val="single"/>
    </w:rPr>
  </w:style>
  <w:style w:type="table" w:styleId="TableGrid">
    <w:name w:val="Table Grid"/>
    <w:basedOn w:val="TableNormal"/>
    <w:uiPriority w:val="59"/>
    <w:rsid w:val="008077EF"/>
    <w:pPr>
      <w:spacing w:after="0" w:line="240" w:lineRule="auto"/>
    </w:pPr>
    <w:rPr>
      <w:rFonts w:ascii="Times New Roman" w:eastAsia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51F"/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51F"/>
    <w:rPr>
      <w:rFonts w:asciiTheme="majorHAnsi" w:eastAsiaTheme="majorEastAsia" w:hAnsiTheme="majorHAnsi" w:cstheme="majorBidi"/>
      <w:b/>
      <w:bCs/>
      <w:color w:val="FA7E5C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51F"/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651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6651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6651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51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6651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6651F"/>
    <w:rPr>
      <w:b/>
      <w:bCs/>
    </w:rPr>
  </w:style>
  <w:style w:type="character" w:styleId="Emphasis">
    <w:name w:val="Emphasis"/>
    <w:basedOn w:val="DefaultParagraphFont"/>
    <w:uiPriority w:val="20"/>
    <w:qFormat/>
    <w:rsid w:val="0006651F"/>
    <w:rPr>
      <w:i/>
      <w:iCs/>
      <w:color w:val="FA7E5C" w:themeColor="accent6"/>
    </w:rPr>
  </w:style>
  <w:style w:type="paragraph" w:styleId="NoSpacing">
    <w:name w:val="No Spacing"/>
    <w:uiPriority w:val="1"/>
    <w:qFormat/>
    <w:rsid w:val="0006651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651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6651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51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51F"/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6651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6651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6651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6651F"/>
    <w:rPr>
      <w:b/>
      <w:bCs/>
      <w:smallCaps/>
      <w:color w:val="FA7E5C" w:themeColor="accent6"/>
    </w:rPr>
  </w:style>
  <w:style w:type="character" w:styleId="BookTitle">
    <w:name w:val="Book Title"/>
    <w:basedOn w:val="DefaultParagraphFont"/>
    <w:uiPriority w:val="33"/>
    <w:qFormat/>
    <w:rsid w:val="0006651F"/>
    <w:rPr>
      <w:b/>
      <w:bCs/>
      <w:caps w:val="0"/>
      <w:smallCaps/>
      <w:spacing w:val="7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7F50F8"/>
    <w:pPr>
      <w:spacing w:after="100"/>
      <w:ind w:left="210"/>
    </w:pPr>
  </w:style>
  <w:style w:type="paragraph" w:customStyle="1" w:styleId="PreCode">
    <w:name w:val="PreCode"/>
    <w:basedOn w:val="Normal"/>
    <w:link w:val="PreCodeChar"/>
    <w:autoRedefine/>
    <w:qFormat/>
    <w:rsid w:val="00CA0B7C"/>
    <w:rPr>
      <w:rFonts w:ascii="Courier New" w:hAnsi="Courier New" w:cs="Courier New"/>
      <w:sz w:val="22"/>
      <w:bdr w:val="single" w:sz="12" w:space="0" w:color="auto"/>
    </w:rPr>
  </w:style>
  <w:style w:type="character" w:customStyle="1" w:styleId="PreCodeChar">
    <w:name w:val="PreCode Char"/>
    <w:basedOn w:val="DefaultParagraphFont"/>
    <w:link w:val="PreCode"/>
    <w:rsid w:val="00CA0B7C"/>
    <w:rPr>
      <w:rFonts w:ascii="Courier New" w:hAnsi="Courier New" w:cs="Courier New"/>
      <w:sz w:val="22"/>
      <w:bdr w:val="single" w:sz="12" w:space="0" w:color="auto"/>
    </w:rPr>
  </w:style>
  <w:style w:type="table" w:styleId="GridTable5Dark">
    <w:name w:val="Grid Table 5 Dark"/>
    <w:basedOn w:val="TableNormal"/>
    <w:uiPriority w:val="50"/>
    <w:rsid w:val="003B1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D946D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D73E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3EC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3EC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3E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3EC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ley%20Willcott\Documents\Custom%20Office%20Templates\ReportExample_v.3.dotx" TargetMode="Externa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B5323AD63C164E880DE204A0FB1524" ma:contentTypeVersion="9" ma:contentTypeDescription="Create a new document." ma:contentTypeScope="" ma:versionID="e5833e4dfa304946b5cc633e539d88d7">
  <xsd:schema xmlns:xsd="http://www.w3.org/2001/XMLSchema" xmlns:xs="http://www.w3.org/2001/XMLSchema" xmlns:p="http://schemas.microsoft.com/office/2006/metadata/properties" xmlns:ns3="a2b13c42-4946-4d21-958d-48c19862b4de" targetNamespace="http://schemas.microsoft.com/office/2006/metadata/properties" ma:root="true" ma:fieldsID="a74adcb906164ea0c0295663353b7a81" ns3:_="">
    <xsd:import namespace="a2b13c42-4946-4d21-958d-48c19862b4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b13c42-4946-4d21-958d-48c19862b4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694D1-EFAD-4276-9E84-8CA231D75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b13c42-4946-4d21-958d-48c19862b4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19DCE3D-0A13-4435-831D-A461741269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791EE2-C3EC-4F52-A061-6D8BABFAA0C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DF1C6E9-4E8E-4509-8330-4BE438331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ReportExample_v.3.dotx</Template>
  <TotalTime>612</TotalTime>
  <Pages>38</Pages>
  <Words>1145</Words>
  <Characters>6528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South Metro TAFE</Company>
  <LinksUpToDate>false</LinksUpToDate>
  <CharactersWithSpaces>7658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Willcott</dc:creator>
  <cp:keywords/>
  <dc:description/>
  <cp:lastModifiedBy>Bradley Willcott</cp:lastModifiedBy>
  <cp:revision>113</cp:revision>
  <cp:lastPrinted>2020-07-13T13:21:00Z</cp:lastPrinted>
  <dcterms:created xsi:type="dcterms:W3CDTF">2021-08-15T04:56:00Z</dcterms:created>
  <dcterms:modified xsi:type="dcterms:W3CDTF">2021-11-05T15:18:00Z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0x010100A5B5323AD63C164E880DE204A0FB1524</vt:lpwstr>
  </property>
</Properties>
</file>